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FE17C9" w:rsidRPr="00876A58" w14:paraId="2803151B" w14:textId="77777777" w:rsidTr="008168F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F16C" w14:textId="08996042" w:rsidR="00FE17C9" w:rsidRPr="001E7ABE" w:rsidRDefault="00FE17C9" w:rsidP="008168FB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Assignment</w:t>
            </w: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2D09C25" w14:textId="77777777" w:rsidR="00FE17C9" w:rsidRPr="00876A58" w:rsidRDefault="00FE17C9" w:rsidP="008168FB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043A624" wp14:editId="4E4987AC">
                  <wp:extent cx="1371557" cy="994410"/>
                  <wp:effectExtent l="0" t="0" r="635" b="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94" r="2315"/>
                          <a:stretch/>
                        </pic:blipFill>
                        <pic:spPr bwMode="auto">
                          <a:xfrm>
                            <a:off x="0" y="0"/>
                            <a:ext cx="1371600" cy="994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7C9" w:rsidRPr="00876A58" w14:paraId="65D44A4C" w14:textId="77777777" w:rsidTr="008168FB">
        <w:trPr>
          <w:cantSplit/>
          <w:trHeight w:val="130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5A268" w14:textId="20672768" w:rsidR="007469AC" w:rsidRDefault="007469AC" w:rsidP="007469AC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D36EAE">
              <w:rPr>
                <w:rFonts w:ascii="Arial Narrow" w:hAnsi="Arial Narrow" w:cs="Tahoma"/>
                <w:sz w:val="36"/>
              </w:rPr>
              <w:t>SCIE606</w:t>
            </w:r>
            <w:r w:rsidR="000436F1">
              <w:rPr>
                <w:rFonts w:ascii="Arial Narrow" w:hAnsi="Arial Narrow" w:cs="Tahoma"/>
                <w:sz w:val="36"/>
              </w:rPr>
              <w:t>2</w:t>
            </w:r>
            <w:r w:rsidRPr="00D36EAE">
              <w:rPr>
                <w:rFonts w:ascii="Arial Narrow" w:hAnsi="Arial Narrow" w:cs="Tahoma"/>
                <w:sz w:val="36"/>
              </w:rPr>
              <w:t>001</w:t>
            </w:r>
            <w:r>
              <w:rPr>
                <w:rFonts w:ascii="Arial Narrow" w:hAnsi="Arial Narrow" w:cs="Tahoma"/>
                <w:sz w:val="36"/>
              </w:rPr>
              <w:t xml:space="preserve"> | </w:t>
            </w:r>
            <w:r w:rsidRPr="00D36EAE">
              <w:rPr>
                <w:rFonts w:ascii="Arial Narrow" w:hAnsi="Arial Narrow" w:cs="Tahoma"/>
                <w:sz w:val="36"/>
              </w:rPr>
              <w:t>SCIE606</w:t>
            </w:r>
            <w:r w:rsidR="000436F1">
              <w:rPr>
                <w:rFonts w:ascii="Arial Narrow" w:hAnsi="Arial Narrow" w:cs="Tahoma"/>
                <w:sz w:val="36"/>
              </w:rPr>
              <w:t>2</w:t>
            </w:r>
            <w:r w:rsidRPr="00D36EAE">
              <w:rPr>
                <w:rFonts w:ascii="Arial Narrow" w:hAnsi="Arial Narrow" w:cs="Tahoma"/>
                <w:sz w:val="36"/>
              </w:rPr>
              <w:t>016</w:t>
            </w:r>
            <w:r>
              <w:rPr>
                <w:rFonts w:ascii="Arial Narrow" w:hAnsi="Arial Narrow" w:cs="Tahoma"/>
                <w:sz w:val="36"/>
              </w:rPr>
              <w:t xml:space="preserve"> | </w:t>
            </w:r>
            <w:r w:rsidRPr="00D36EAE">
              <w:rPr>
                <w:rFonts w:ascii="Arial Narrow" w:hAnsi="Arial Narrow" w:cs="Tahoma"/>
                <w:sz w:val="36"/>
              </w:rPr>
              <w:t>SCIE606</w:t>
            </w:r>
            <w:r w:rsidR="000436F1">
              <w:rPr>
                <w:rFonts w:ascii="Arial Narrow" w:hAnsi="Arial Narrow" w:cs="Tahoma"/>
                <w:sz w:val="36"/>
              </w:rPr>
              <w:t>2</w:t>
            </w:r>
            <w:r w:rsidRPr="00D36EAE">
              <w:rPr>
                <w:rFonts w:ascii="Arial Narrow" w:hAnsi="Arial Narrow" w:cs="Tahoma"/>
                <w:sz w:val="36"/>
              </w:rPr>
              <w:t>049</w:t>
            </w:r>
          </w:p>
          <w:p w14:paraId="48BE5ED4" w14:textId="5E08B851" w:rsidR="00FE17C9" w:rsidRPr="00876A58" w:rsidRDefault="00A33EE7" w:rsidP="007469AC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A33EE7">
              <w:rPr>
                <w:rFonts w:ascii="Arial Narrow" w:hAnsi="Arial Narrow" w:cs="Tahoma"/>
                <w:sz w:val="36"/>
              </w:rPr>
              <w:t xml:space="preserve">Computational </w:t>
            </w:r>
            <w:r w:rsidR="000436F1" w:rsidRPr="000436F1">
              <w:rPr>
                <w:rFonts w:ascii="Arial Narrow" w:hAnsi="Arial Narrow" w:cs="Tahoma"/>
                <w:sz w:val="36"/>
              </w:rPr>
              <w:t>Biology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A48CC59" w14:textId="77777777" w:rsidR="00FE17C9" w:rsidRPr="00876A58" w:rsidRDefault="00FE17C9" w:rsidP="008168FB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FE17C9" w:rsidRPr="00876A58" w14:paraId="34A54364" w14:textId="77777777" w:rsidTr="008168F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328E4" w14:textId="0F665295" w:rsidR="00FE17C9" w:rsidRPr="00DF718C" w:rsidRDefault="007529DE" w:rsidP="008168FB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1B48027" w14:textId="23B62336" w:rsidR="00FE17C9" w:rsidRPr="0036420F" w:rsidRDefault="004B0774" w:rsidP="008168FB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4B0774">
              <w:rPr>
                <w:rFonts w:ascii="Arial" w:hAnsi="Arial" w:cs="Arial"/>
                <w:b/>
                <w:sz w:val="20"/>
              </w:rPr>
              <w:t>E233-SCIE6062-GU</w:t>
            </w:r>
            <w:r w:rsidR="00D53AEA">
              <w:rPr>
                <w:rFonts w:ascii="Arial" w:hAnsi="Arial" w:cs="Arial"/>
                <w:b/>
                <w:sz w:val="20"/>
              </w:rPr>
              <w:t>01</w:t>
            </w:r>
            <w:r w:rsidRPr="004B0774">
              <w:rPr>
                <w:rFonts w:ascii="Arial" w:hAnsi="Arial" w:cs="Arial"/>
                <w:b/>
                <w:sz w:val="20"/>
              </w:rPr>
              <w:t>-01</w:t>
            </w:r>
          </w:p>
        </w:tc>
      </w:tr>
      <w:tr w:rsidR="00FE17C9" w:rsidRPr="00876A58" w14:paraId="278DDE93" w14:textId="77777777" w:rsidTr="008168F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3172A78" w14:textId="5BF742EB" w:rsidR="00FE17C9" w:rsidRPr="00876A58" w:rsidRDefault="007529DE" w:rsidP="008168FB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69025B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2022/2023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AC520F2" w14:textId="6F1F0156" w:rsidR="00FE17C9" w:rsidRPr="001E7ABE" w:rsidRDefault="00FE17C9" w:rsidP="008168FB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Pr="00A33EE7">
              <w:rPr>
                <w:rFonts w:ascii="Arial" w:hAnsi="Arial" w:cs="Arial"/>
                <w:b/>
                <w:sz w:val="18"/>
              </w:rPr>
              <w:t>0</w:t>
            </w:r>
            <w:r w:rsidR="00AD4CE8">
              <w:rPr>
                <w:rFonts w:ascii="Arial" w:hAnsi="Arial" w:cs="Arial"/>
                <w:b/>
                <w:sz w:val="18"/>
              </w:rPr>
              <w:t>1</w:t>
            </w:r>
          </w:p>
        </w:tc>
      </w:tr>
    </w:tbl>
    <w:p w14:paraId="08A06E38" w14:textId="77777777" w:rsidR="00FE17C9" w:rsidRPr="00FE6164" w:rsidRDefault="00FE17C9" w:rsidP="00FE17C9">
      <w:pPr>
        <w:rPr>
          <w:sz w:val="18"/>
          <w:szCs w:val="18"/>
          <w:lang w:val="id-ID"/>
        </w:rPr>
      </w:pPr>
    </w:p>
    <w:p w14:paraId="0DB11265" w14:textId="77777777" w:rsidR="00FE17C9" w:rsidRPr="00EC78DE" w:rsidRDefault="00FE17C9" w:rsidP="00EA4C0B">
      <w:pPr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 w:rsidRPr="00EC78DE">
        <w:t>Mahasiswa</w:t>
      </w:r>
      <w:r w:rsidRPr="00EC78DE">
        <w:rPr>
          <w:lang w:val="id-ID"/>
        </w:rPr>
        <w:t xml:space="preserve"> tidak diperkenankan untuk:</w:t>
      </w:r>
    </w:p>
    <w:p w14:paraId="5D1B5B12" w14:textId="77777777" w:rsidR="00FE17C9" w:rsidRPr="00BD6BF0" w:rsidRDefault="00FE17C9" w:rsidP="00FE17C9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>
        <w:rPr>
          <w:rStyle w:val="longtext"/>
          <w:i/>
          <w:sz w:val="20"/>
          <w:szCs w:val="20"/>
        </w:rPr>
        <w:t>Students are prohibited from:</w:t>
      </w:r>
    </w:p>
    <w:p w14:paraId="7D81AC15" w14:textId="77777777" w:rsidR="00FE17C9" w:rsidRDefault="00FE17C9" w:rsidP="00FE17C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eastAsia="x-none"/>
        </w:rPr>
        <w:t>B</w:t>
      </w:r>
      <w:r w:rsidRPr="00EC78DE">
        <w:rPr>
          <w:lang w:val="id-ID" w:eastAsia="x-none"/>
        </w:rPr>
        <w:t xml:space="preserve">erdiskusi </w:t>
      </w:r>
      <w:r w:rsidRPr="00EC78DE">
        <w:rPr>
          <w:lang w:val="en-ID" w:eastAsia="x-none"/>
        </w:rPr>
        <w:t xml:space="preserve">dan/atau bekerja sama </w:t>
      </w:r>
      <w:r w:rsidRPr="00EC78DE">
        <w:rPr>
          <w:lang w:val="id-ID" w:eastAsia="x-none"/>
        </w:rPr>
        <w:t xml:space="preserve">dengan </w:t>
      </w:r>
      <w:r w:rsidRPr="00EC78DE">
        <w:t xml:space="preserve">mahasiswa </w:t>
      </w:r>
      <w:r w:rsidRPr="00EC78DE">
        <w:rPr>
          <w:lang w:val="id-ID" w:eastAsia="x-none"/>
        </w:rPr>
        <w:t>lainnya</w:t>
      </w:r>
      <w:r w:rsidRPr="00EC78DE">
        <w:rPr>
          <w:lang w:eastAsia="x-none"/>
        </w:rPr>
        <w:t>,</w:t>
      </w:r>
    </w:p>
    <w:p w14:paraId="72B3AD11" w14:textId="77777777" w:rsidR="00FE17C9" w:rsidRPr="00064D8D" w:rsidRDefault="00FE17C9" w:rsidP="00FE17C9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 w:rsidRPr="00064D8D">
        <w:rPr>
          <w:rStyle w:val="longtext"/>
          <w:i/>
          <w:iCs/>
          <w:sz w:val="20"/>
          <w:szCs w:val="20"/>
        </w:rPr>
        <w:t xml:space="preserve">Discussing and/or cooperating with other </w:t>
      </w:r>
      <w:r>
        <w:rPr>
          <w:rStyle w:val="longtext"/>
          <w:i/>
          <w:iCs/>
          <w:sz w:val="20"/>
          <w:szCs w:val="20"/>
        </w:rPr>
        <w:t>students</w:t>
      </w:r>
      <w:r w:rsidRPr="00064D8D">
        <w:rPr>
          <w:rStyle w:val="longtext"/>
          <w:i/>
          <w:iCs/>
          <w:sz w:val="20"/>
          <w:szCs w:val="20"/>
        </w:rPr>
        <w:t>,</w:t>
      </w:r>
    </w:p>
    <w:p w14:paraId="720366B9" w14:textId="77777777" w:rsidR="00FE17C9" w:rsidRPr="00EC78DE" w:rsidRDefault="00FE17C9" w:rsidP="00FE17C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val="id-ID"/>
        </w:rPr>
        <w:t>Me</w:t>
      </w:r>
      <w:r w:rsidRPr="00EC78DE">
        <w:t>lihat</w:t>
      </w:r>
      <w:r w:rsidRPr="00EC78DE">
        <w:rPr>
          <w:lang w:val="id-ID"/>
        </w:rPr>
        <w:t xml:space="preserve"> </w:t>
      </w:r>
      <w:r w:rsidRPr="00EC78DE">
        <w:t>sebagian atau seluruh jawaban mahasiswa lainnya,</w:t>
      </w:r>
    </w:p>
    <w:p w14:paraId="0788C9A9" w14:textId="77777777" w:rsidR="00FE17C9" w:rsidRPr="00064D8D" w:rsidRDefault="00FE17C9" w:rsidP="00FE17C9">
      <w:pPr>
        <w:spacing w:line="360" w:lineRule="auto"/>
        <w:ind w:left="720"/>
        <w:jc w:val="both"/>
        <w:rPr>
          <w:rStyle w:val="longtext"/>
          <w:i/>
          <w:iCs/>
        </w:rPr>
      </w:pPr>
      <w:r>
        <w:rPr>
          <w:rStyle w:val="longtext"/>
          <w:i/>
          <w:iCs/>
          <w:sz w:val="20"/>
          <w:szCs w:val="20"/>
        </w:rPr>
        <w:t>Seeing a part or the whole answer from other students,</w:t>
      </w:r>
    </w:p>
    <w:p w14:paraId="25AD1503" w14:textId="77777777" w:rsidR="00FE17C9" w:rsidRPr="00EC78DE" w:rsidRDefault="00FE17C9" w:rsidP="00FE17C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eastAsia="x-none"/>
        </w:rPr>
        <w:t>M</w:t>
      </w:r>
      <w:r w:rsidRPr="00EC78DE">
        <w:rPr>
          <w:lang w:val="id-ID" w:eastAsia="x-none"/>
        </w:rPr>
        <w:t>embuka dan</w:t>
      </w:r>
      <w:r w:rsidRPr="00EC78DE">
        <w:rPr>
          <w:lang w:eastAsia="x-none"/>
        </w:rPr>
        <w:t>/atau</w:t>
      </w:r>
      <w:r w:rsidRPr="00EC78DE">
        <w:rPr>
          <w:lang w:val="id-ID" w:eastAsia="x-none"/>
        </w:rPr>
        <w:t xml:space="preserve"> menyalin </w:t>
      </w:r>
      <w:r w:rsidRPr="00EC78DE">
        <w:rPr>
          <w:lang w:eastAsia="x-none"/>
        </w:rPr>
        <w:t xml:space="preserve">jawaban </w:t>
      </w:r>
      <w:r w:rsidRPr="00EC78DE">
        <w:rPr>
          <w:lang w:val="id-ID" w:eastAsia="x-none"/>
        </w:rPr>
        <w:t xml:space="preserve">dari </w:t>
      </w:r>
      <w:r w:rsidRPr="00EC78DE">
        <w:rPr>
          <w:lang w:eastAsia="x-none"/>
        </w:rPr>
        <w:t>buku, catatan</w:t>
      </w:r>
      <w:r w:rsidRPr="00EC78DE">
        <w:rPr>
          <w:lang w:val="id-ID" w:eastAsia="x-none"/>
        </w:rPr>
        <w:t xml:space="preserve">, </w:t>
      </w:r>
      <w:r w:rsidRPr="00EC78DE">
        <w:rPr>
          <w:lang w:eastAsia="x-none"/>
        </w:rPr>
        <w:t xml:space="preserve">video, </w:t>
      </w:r>
      <w:r w:rsidRPr="00EC78DE">
        <w:rPr>
          <w:lang w:val="id-ID" w:eastAsia="x-none"/>
        </w:rPr>
        <w:t xml:space="preserve">dan </w:t>
      </w:r>
      <w:r w:rsidRPr="00EC78DE">
        <w:rPr>
          <w:lang w:eastAsia="x-none"/>
        </w:rPr>
        <w:t>jenis referensi</w:t>
      </w:r>
      <w:r w:rsidRPr="00EC78DE">
        <w:rPr>
          <w:b/>
          <w:bCs/>
          <w:lang w:eastAsia="x-none"/>
        </w:rPr>
        <w:t xml:space="preserve"> </w:t>
      </w:r>
      <w:r w:rsidRPr="00EC78DE">
        <w:rPr>
          <w:lang w:val="id-ID" w:eastAsia="x-none"/>
        </w:rPr>
        <w:t>lainnya</w:t>
      </w:r>
      <w:r w:rsidRPr="00EC78DE">
        <w:rPr>
          <w:lang w:eastAsia="x-none"/>
        </w:rPr>
        <w:t>,</w:t>
      </w:r>
    </w:p>
    <w:p w14:paraId="7C0BEBE7" w14:textId="77777777" w:rsidR="00FE17C9" w:rsidRPr="00064D8D" w:rsidRDefault="00FE17C9" w:rsidP="00FE17C9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Open and/or copy answer from books, notes, videos, and other references,</w:t>
      </w:r>
    </w:p>
    <w:p w14:paraId="7065F89F" w14:textId="77777777" w:rsidR="00FE17C9" w:rsidRPr="00EC78DE" w:rsidRDefault="00FE17C9" w:rsidP="00FE17C9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EC78DE">
        <w:rPr>
          <w:lang w:eastAsia="x-none"/>
        </w:rPr>
        <w:t>M</w:t>
      </w:r>
      <w:r w:rsidRPr="00EC78DE">
        <w:rPr>
          <w:lang w:val="id-ID" w:eastAsia="x-none"/>
        </w:rPr>
        <w:t>embuka dan</w:t>
      </w:r>
      <w:r w:rsidRPr="00EC78DE">
        <w:rPr>
          <w:lang w:eastAsia="x-none"/>
        </w:rPr>
        <w:t>/atau</w:t>
      </w:r>
      <w:r w:rsidRPr="00EC78DE">
        <w:rPr>
          <w:lang w:val="id-ID" w:eastAsia="x-none"/>
        </w:rPr>
        <w:t xml:space="preserve"> menyalin jawaban dari internet</w:t>
      </w:r>
      <w:r w:rsidRPr="00EC78DE">
        <w:rPr>
          <w:lang w:eastAsia="x-none"/>
        </w:rPr>
        <w:t>,</w:t>
      </w:r>
    </w:p>
    <w:p w14:paraId="12FFE7C5" w14:textId="77777777" w:rsidR="00FE17C9" w:rsidRPr="00973896" w:rsidRDefault="00FE17C9" w:rsidP="00FE17C9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Open and/or copy answer from the internet,</w:t>
      </w:r>
    </w:p>
    <w:p w14:paraId="7E6B3BB7" w14:textId="77777777" w:rsidR="00FE17C9" w:rsidRPr="00EC78DE" w:rsidRDefault="00FE17C9" w:rsidP="00FE17C9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EC78DE">
        <w:t>Mengumpulkan jawaban yang tidak sesuai dengan tema soal,</w:t>
      </w:r>
    </w:p>
    <w:p w14:paraId="72DEE2CC" w14:textId="77777777" w:rsidR="00FE17C9" w:rsidRPr="00973896" w:rsidRDefault="00FE17C9" w:rsidP="00FE17C9">
      <w:pPr>
        <w:spacing w:line="360" w:lineRule="auto"/>
        <w:ind w:left="720"/>
        <w:jc w:val="both"/>
        <w:rPr>
          <w:i/>
          <w:iCs/>
          <w:sz w:val="20"/>
          <w:szCs w:val="20"/>
        </w:rPr>
      </w:pPr>
      <w:bookmarkStart w:id="0" w:name="_Hlk119341647"/>
      <w:r>
        <w:rPr>
          <w:rStyle w:val="longtext"/>
          <w:i/>
          <w:iCs/>
          <w:sz w:val="20"/>
          <w:szCs w:val="20"/>
        </w:rPr>
        <w:t>Submitting an answer with a different theme from the given case,</w:t>
      </w:r>
    </w:p>
    <w:bookmarkEnd w:id="0"/>
    <w:p w14:paraId="6BAFAE1C" w14:textId="77777777" w:rsidR="00FE17C9" w:rsidRPr="00EC78DE" w:rsidRDefault="00FE17C9" w:rsidP="00FE17C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>
        <w:t xml:space="preserve">Melakukan tindakan </w:t>
      </w:r>
      <w:r w:rsidRPr="00EC78DE">
        <w:rPr>
          <w:lang w:val="id-ID"/>
        </w:rPr>
        <w:t xml:space="preserve">yang menyebabkan </w:t>
      </w:r>
      <w:r w:rsidRPr="00EC78DE">
        <w:t xml:space="preserve">jawaban </w:t>
      </w:r>
      <w:r w:rsidRPr="00EC78DE">
        <w:rPr>
          <w:lang w:val="id-ID"/>
        </w:rPr>
        <w:t xml:space="preserve">dicontek oleh orang lain </w:t>
      </w:r>
      <w:r w:rsidRPr="00EC78DE">
        <w:t xml:space="preserve">atau </w:t>
      </w:r>
      <w:r w:rsidRPr="00EC78DE">
        <w:rPr>
          <w:lang w:val="id-ID"/>
        </w:rPr>
        <w:t>kelompok lain</w:t>
      </w:r>
      <w:r>
        <w:t>, baik disengaja maupun tidak disengaja</w:t>
      </w:r>
      <w:r w:rsidRPr="00EC78DE">
        <w:t>,</w:t>
      </w:r>
    </w:p>
    <w:p w14:paraId="4DB747B4" w14:textId="77777777" w:rsidR="00FE17C9" w:rsidRDefault="00FE17C9" w:rsidP="00FE17C9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Doing action that could result the answer being copied by someone or other groups, intentionally or unintentionally,</w:t>
      </w:r>
    </w:p>
    <w:p w14:paraId="0B46B503" w14:textId="77777777" w:rsidR="00FE17C9" w:rsidRPr="00EC78DE" w:rsidRDefault="00FE17C9" w:rsidP="00FE17C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val="id-ID"/>
        </w:rPr>
        <w:t>Melakukan tindakan kecurangan lainnya</w:t>
      </w:r>
      <w:r w:rsidRPr="00EC78DE">
        <w:t>.</w:t>
      </w:r>
    </w:p>
    <w:p w14:paraId="329AE7CB" w14:textId="77777777" w:rsidR="00FE17C9" w:rsidRDefault="00FE17C9" w:rsidP="00FE17C9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Committing other dishonest actions.</w:t>
      </w:r>
    </w:p>
    <w:p w14:paraId="7BBB16F5" w14:textId="77777777" w:rsidR="00FE17C9" w:rsidRDefault="00FE17C9" w:rsidP="00FE17C9">
      <w:pPr>
        <w:spacing w:line="360" w:lineRule="auto"/>
        <w:jc w:val="both"/>
        <w:rPr>
          <w:rStyle w:val="longtext"/>
          <w:i/>
          <w:iCs/>
          <w:sz w:val="20"/>
          <w:szCs w:val="20"/>
        </w:rPr>
      </w:pPr>
    </w:p>
    <w:p w14:paraId="536CA865" w14:textId="77777777" w:rsidR="00FE17C9" w:rsidRPr="00EC78DE" w:rsidRDefault="00FE17C9" w:rsidP="00EA4C0B">
      <w:pPr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 w:rsidRPr="00EC78DE">
        <w:rPr>
          <w:lang w:val="id-ID"/>
        </w:rPr>
        <w:t xml:space="preserve">Jika </w:t>
      </w:r>
      <w:r w:rsidRPr="00EC78DE">
        <w:t>mahasiswa</w:t>
      </w:r>
      <w:r>
        <w:t xml:space="preserve"> dan/atau</w:t>
      </w:r>
      <w:r w:rsidRPr="00EC78DE">
        <w:rPr>
          <w:lang w:val="id-ID"/>
        </w:rPr>
        <w:t xml:space="preserve"> terbukti melakukan </w:t>
      </w:r>
      <w:r w:rsidRPr="00EC78DE">
        <w:t xml:space="preserve">tindakan </w:t>
      </w:r>
      <w:r w:rsidRPr="00EC78DE">
        <w:rPr>
          <w:lang w:val="id-ID"/>
        </w:rPr>
        <w:t xml:space="preserve">seperti yang </w:t>
      </w:r>
      <w:r w:rsidRPr="00EC78DE">
        <w:t>dicantumkan</w:t>
      </w:r>
      <w:r w:rsidRPr="00EC78DE">
        <w:rPr>
          <w:lang w:val="id-ID"/>
        </w:rPr>
        <w:t xml:space="preserve"> </w:t>
      </w:r>
      <w:r w:rsidRPr="00EC78DE">
        <w:t xml:space="preserve">pada </w:t>
      </w:r>
      <w:r w:rsidRPr="00EC78DE">
        <w:rPr>
          <w:lang w:val="id-ID"/>
        </w:rPr>
        <w:t xml:space="preserve">butir </w:t>
      </w:r>
      <w:r w:rsidRPr="00EC78DE">
        <w:t>ke-</w:t>
      </w:r>
      <w:r w:rsidRPr="00EC78DE">
        <w:rPr>
          <w:lang w:val="id-ID"/>
        </w:rPr>
        <w:t xml:space="preserve">1, maka nilai </w:t>
      </w:r>
      <w:r w:rsidRPr="00EC78DE">
        <w:t>mahasiswa dan/atau kelompok</w:t>
      </w:r>
      <w:r w:rsidRPr="00EC78DE">
        <w:rPr>
          <w:lang w:val="id-ID"/>
        </w:rPr>
        <w:t xml:space="preserve"> yang melakukan kecurangan</w:t>
      </w:r>
      <w:r w:rsidRPr="00EC78DE">
        <w:t xml:space="preserve">, baik </w:t>
      </w:r>
      <w:r w:rsidRPr="00EC78DE">
        <w:rPr>
          <w:lang w:val="id-ID"/>
        </w:rPr>
        <w:t xml:space="preserve">menyontek </w:t>
      </w:r>
      <w:r w:rsidRPr="00EC78DE">
        <w:t>atau</w:t>
      </w:r>
      <w:r w:rsidRPr="00EC78DE">
        <w:rPr>
          <w:lang w:val="id-ID"/>
        </w:rPr>
        <w:t xml:space="preserve"> dicontek</w:t>
      </w:r>
      <w:r w:rsidRPr="00EC78DE">
        <w:t xml:space="preserve">, </w:t>
      </w:r>
      <w:r w:rsidRPr="00EC78DE">
        <w:rPr>
          <w:lang w:val="id-ID"/>
        </w:rPr>
        <w:t>akan di</w:t>
      </w:r>
      <w:r w:rsidRPr="00EC78DE">
        <w:t>nol</w:t>
      </w:r>
      <w:r w:rsidRPr="00EC78DE">
        <w:rPr>
          <w:lang w:val="id-ID"/>
        </w:rPr>
        <w:t>kan</w:t>
      </w:r>
      <w:r w:rsidRPr="00EC78DE">
        <w:t xml:space="preserve"> sesuai dengan peraturan yang berlaku.</w:t>
      </w:r>
    </w:p>
    <w:p w14:paraId="0A84FA0B" w14:textId="77777777" w:rsidR="00FE17C9" w:rsidRDefault="00FE17C9" w:rsidP="00FE17C9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>
        <w:rPr>
          <w:rStyle w:val="longtext"/>
          <w:i/>
          <w:sz w:val="20"/>
          <w:szCs w:val="20"/>
        </w:rPr>
        <w:t xml:space="preserve">If it has been proven that a student and/or group has committed dishonest actions outlined in point 1 above, the students and/or groups related to the incident, regardless of which one copies or has their answer copied, will be issued a score of </w:t>
      </w:r>
      <w:r w:rsidRPr="00F5642D">
        <w:rPr>
          <w:rStyle w:val="longtext"/>
          <w:i/>
          <w:sz w:val="20"/>
          <w:szCs w:val="20"/>
        </w:rPr>
        <w:t>zero</w:t>
      </w:r>
      <w:r>
        <w:rPr>
          <w:rStyle w:val="longtext"/>
          <w:i/>
          <w:sz w:val="20"/>
          <w:szCs w:val="20"/>
        </w:rPr>
        <w:t xml:space="preserve"> according to the regulation.</w:t>
      </w:r>
    </w:p>
    <w:p w14:paraId="2A79392F" w14:textId="77777777" w:rsidR="00FE17C9" w:rsidRPr="00DE125C" w:rsidRDefault="00FE17C9" w:rsidP="00FE17C9">
      <w:pPr>
        <w:spacing w:line="360" w:lineRule="auto"/>
        <w:jc w:val="both"/>
        <w:rPr>
          <w:i/>
          <w:sz w:val="20"/>
          <w:szCs w:val="20"/>
        </w:rPr>
      </w:pPr>
    </w:p>
    <w:p w14:paraId="07939AF7" w14:textId="77777777" w:rsidR="00FE17C9" w:rsidRPr="00EC78DE" w:rsidRDefault="00FE17C9" w:rsidP="00EA4C0B">
      <w:pPr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 w:rsidRPr="00EC78DE">
        <w:t xml:space="preserve">Jawaban yang dapat </w:t>
      </w:r>
      <w:r>
        <w:t xml:space="preserve">diterima dan </w:t>
      </w:r>
      <w:r w:rsidRPr="00EC78DE">
        <w:t>dinilai adalah jawaban yang dikumpulkan sebelum batas waktu yang telah ditentukan.</w:t>
      </w:r>
    </w:p>
    <w:p w14:paraId="44ACB5DE" w14:textId="77777777" w:rsidR="00FE17C9" w:rsidRPr="00C72AC1" w:rsidRDefault="00FE17C9" w:rsidP="00FE17C9">
      <w:pPr>
        <w:spacing w:line="360" w:lineRule="auto"/>
        <w:ind w:left="360"/>
        <w:jc w:val="both"/>
        <w:rPr>
          <w:rStyle w:val="longtext"/>
          <w:i/>
          <w:iCs/>
          <w:sz w:val="20"/>
          <w:szCs w:val="20"/>
        </w:rPr>
      </w:pPr>
      <w:bookmarkStart w:id="1" w:name="_Hlk119341489"/>
      <w:r>
        <w:rPr>
          <w:rStyle w:val="longtext"/>
          <w:i/>
          <w:sz w:val="20"/>
          <w:szCs w:val="20"/>
        </w:rPr>
        <w:t>The answer must be submitted before the designated deadline to be accepted and graded</w:t>
      </w:r>
      <w:r>
        <w:rPr>
          <w:rStyle w:val="longtext"/>
          <w:i/>
          <w:iCs/>
          <w:sz w:val="20"/>
          <w:szCs w:val="20"/>
        </w:rPr>
        <w:t>,</w:t>
      </w:r>
    </w:p>
    <w:bookmarkEnd w:id="1"/>
    <w:p w14:paraId="30C9F212" w14:textId="77777777" w:rsidR="00FE17C9" w:rsidRPr="004572A4" w:rsidRDefault="00FE17C9" w:rsidP="00EA4C0B">
      <w:pPr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>
        <w:lastRenderedPageBreak/>
        <w:t>Jawaban akan dinilai berdasarkan teknik yang diajarkan dalam praktikum dengan menggunakan software yang telah ditentukan.</w:t>
      </w:r>
    </w:p>
    <w:p w14:paraId="4E587002" w14:textId="77777777" w:rsidR="00FE17C9" w:rsidRDefault="00FE17C9" w:rsidP="00FE17C9">
      <w:pPr>
        <w:spacing w:line="360" w:lineRule="auto"/>
        <w:ind w:left="360"/>
        <w:jc w:val="both"/>
        <w:rPr>
          <w:rStyle w:val="longtext"/>
          <w:i/>
          <w:iCs/>
          <w:sz w:val="20"/>
          <w:szCs w:val="20"/>
        </w:rPr>
      </w:pPr>
      <w:r w:rsidRPr="004572A4">
        <w:rPr>
          <w:rStyle w:val="longtext"/>
          <w:i/>
          <w:sz w:val="20"/>
          <w:szCs w:val="20"/>
        </w:rPr>
        <w:t xml:space="preserve">The </w:t>
      </w:r>
      <w:r>
        <w:rPr>
          <w:rStyle w:val="longtext"/>
          <w:i/>
          <w:sz w:val="20"/>
          <w:szCs w:val="20"/>
        </w:rPr>
        <w:t>scoring will be based on the materials taught during the practicum classes using the designated software</w:t>
      </w:r>
      <w:r w:rsidRPr="004572A4">
        <w:rPr>
          <w:rStyle w:val="longtext"/>
          <w:i/>
          <w:iCs/>
          <w:sz w:val="20"/>
          <w:szCs w:val="20"/>
        </w:rPr>
        <w:t>.</w:t>
      </w:r>
      <w:r>
        <w:rPr>
          <w:rStyle w:val="longtext"/>
          <w:i/>
          <w:iCs/>
          <w:sz w:val="20"/>
          <w:szCs w:val="20"/>
        </w:rPr>
        <w:t xml:space="preserve"> Using different software than requested may result in your answer not being graded.</w:t>
      </w:r>
    </w:p>
    <w:p w14:paraId="31CDE3E7" w14:textId="77777777" w:rsidR="00FE17C9" w:rsidRPr="004572A4" w:rsidRDefault="00FE17C9" w:rsidP="00FE17C9">
      <w:pPr>
        <w:spacing w:line="360" w:lineRule="auto"/>
        <w:jc w:val="both"/>
        <w:rPr>
          <w:i/>
          <w:sz w:val="20"/>
          <w:szCs w:val="20"/>
          <w:highlight w:val="green"/>
        </w:rPr>
      </w:pPr>
    </w:p>
    <w:p w14:paraId="42ACF354" w14:textId="77777777" w:rsidR="00FE17C9" w:rsidRDefault="00FE17C9" w:rsidP="00EA4C0B">
      <w:pPr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>
        <w:rPr>
          <w:lang w:eastAsia="x-none"/>
        </w:rPr>
        <w:t xml:space="preserve">Jika </w:t>
      </w:r>
      <w:r>
        <w:rPr>
          <w:lang w:val="id-ID" w:eastAsia="x-none"/>
        </w:rPr>
        <w:t xml:space="preserve">Anda tidak membaca peraturan ini, maka Anda dianggap </w:t>
      </w:r>
      <w:r>
        <w:rPr>
          <w:lang w:eastAsia="x-none"/>
        </w:rPr>
        <w:t>sudah</w:t>
      </w:r>
      <w:r>
        <w:rPr>
          <w:lang w:val="id-ID" w:eastAsia="x-none"/>
        </w:rPr>
        <w:t xml:space="preserve"> membaca dan menyetujuinya</w:t>
      </w:r>
      <w:r>
        <w:rPr>
          <w:lang w:eastAsia="x-none"/>
        </w:rPr>
        <w:t>.</w:t>
      </w:r>
    </w:p>
    <w:p w14:paraId="7FFFB242" w14:textId="77777777" w:rsidR="00FE17C9" w:rsidRDefault="00FE17C9" w:rsidP="00FE17C9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bookmarkStart w:id="2" w:name="_Hlk119341534"/>
      <w:r>
        <w:rPr>
          <w:rStyle w:val="longtext"/>
          <w:i/>
          <w:sz w:val="20"/>
          <w:szCs w:val="20"/>
        </w:rPr>
        <w:t>By taking this exam, you agree to these regulations, regardless of whether you have read it or not.</w:t>
      </w:r>
    </w:p>
    <w:p w14:paraId="0F667887" w14:textId="77777777" w:rsidR="00FE17C9" w:rsidRPr="00F5642D" w:rsidRDefault="00FE17C9" w:rsidP="00FE17C9">
      <w:pPr>
        <w:spacing w:line="360" w:lineRule="auto"/>
        <w:jc w:val="both"/>
        <w:rPr>
          <w:i/>
          <w:sz w:val="20"/>
          <w:szCs w:val="20"/>
          <w:highlight w:val="green"/>
        </w:rPr>
      </w:pPr>
    </w:p>
    <w:bookmarkEnd w:id="2"/>
    <w:p w14:paraId="692A91E8" w14:textId="77777777" w:rsidR="00FE17C9" w:rsidRDefault="00FE17C9" w:rsidP="00EA4C0B">
      <w:pPr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</w:t>
      </w:r>
      <w:r>
        <w:t>:</w:t>
      </w:r>
    </w:p>
    <w:p w14:paraId="212C5A55" w14:textId="77777777" w:rsidR="00FE17C9" w:rsidRPr="00A031F5" w:rsidRDefault="00FE17C9" w:rsidP="00FE17C9">
      <w:pPr>
        <w:spacing w:line="360" w:lineRule="auto"/>
        <w:ind w:left="360"/>
        <w:jc w:val="both"/>
        <w:rPr>
          <w:rStyle w:val="longtext"/>
          <w:lang w:val="id-ID"/>
        </w:rPr>
      </w:pPr>
      <w:r>
        <w:rPr>
          <w:rStyle w:val="longtext"/>
          <w:i/>
          <w:sz w:val="20"/>
          <w:szCs w:val="20"/>
        </w:rPr>
        <w:t>The</w:t>
      </w:r>
      <w:r w:rsidRPr="004A7DA4">
        <w:rPr>
          <w:rStyle w:val="longtext"/>
          <w:i/>
          <w:sz w:val="20"/>
          <w:szCs w:val="20"/>
        </w:rPr>
        <w:t xml:space="preserve"> </w:t>
      </w:r>
      <w:r>
        <w:rPr>
          <w:rStyle w:val="longtext"/>
          <w:i/>
          <w:sz w:val="20"/>
          <w:szCs w:val="20"/>
        </w:rPr>
        <w:t>score will be distributed as follows: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FE17C9" w:rsidRPr="007E1E52" w14:paraId="49AF0757" w14:textId="77777777" w:rsidTr="008168FB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3D923BAE" w14:textId="77777777" w:rsidR="00FE17C9" w:rsidRPr="007E1E52" w:rsidRDefault="00FE17C9" w:rsidP="008168F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2E086305" w14:textId="77777777" w:rsidR="00FE17C9" w:rsidRPr="007E1E52" w:rsidRDefault="00FE17C9" w:rsidP="008168F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2CB845F" w14:textId="77777777" w:rsidR="00FE17C9" w:rsidRPr="007E1E52" w:rsidRDefault="00FE17C9" w:rsidP="008168F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24A1E3EA" w14:textId="77777777" w:rsidR="00FE17C9" w:rsidRPr="007E1E52" w:rsidRDefault="00FE17C9" w:rsidP="008168F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1B152B5" w14:textId="77777777" w:rsidR="00FE17C9" w:rsidRPr="002B1798" w:rsidRDefault="00FE17C9" w:rsidP="008168F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3ABEEDA1" w14:textId="77777777" w:rsidR="00FE17C9" w:rsidRPr="007E1E52" w:rsidRDefault="00FE17C9" w:rsidP="008168FB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FE17C9" w:rsidRPr="007E1E52" w14:paraId="0903473E" w14:textId="77777777" w:rsidTr="008168FB">
        <w:trPr>
          <w:trHeight w:val="448"/>
        </w:trPr>
        <w:tc>
          <w:tcPr>
            <w:tcW w:w="3005" w:type="dxa"/>
            <w:vAlign w:val="center"/>
          </w:tcPr>
          <w:p w14:paraId="5AB963E1" w14:textId="77777777" w:rsidR="00FE17C9" w:rsidRPr="00343236" w:rsidRDefault="00FE17C9" w:rsidP="008168FB">
            <w:pPr>
              <w:jc w:val="center"/>
              <w:rPr>
                <w:bCs/>
              </w:rPr>
            </w:pPr>
            <w:r w:rsidRPr="00343236">
              <w:rPr>
                <w:bCs/>
              </w:rPr>
              <w:t>100%</w:t>
            </w:r>
          </w:p>
        </w:tc>
        <w:tc>
          <w:tcPr>
            <w:tcW w:w="3005" w:type="dxa"/>
            <w:vAlign w:val="center"/>
          </w:tcPr>
          <w:p w14:paraId="15398F53" w14:textId="77777777" w:rsidR="00FE17C9" w:rsidRPr="00343236" w:rsidRDefault="00FE17C9" w:rsidP="008168FB">
            <w:pPr>
              <w:jc w:val="center"/>
              <w:rPr>
                <w:bCs/>
              </w:rPr>
            </w:pPr>
            <w:r w:rsidRPr="00343236">
              <w:rPr>
                <w:bCs/>
              </w:rPr>
              <w:t>-</w:t>
            </w:r>
          </w:p>
        </w:tc>
        <w:tc>
          <w:tcPr>
            <w:tcW w:w="3005" w:type="dxa"/>
            <w:vAlign w:val="center"/>
          </w:tcPr>
          <w:p w14:paraId="5C3C1BCC" w14:textId="77777777" w:rsidR="00FE17C9" w:rsidRPr="00343236" w:rsidRDefault="00FE17C9" w:rsidP="008168FB">
            <w:pPr>
              <w:jc w:val="center"/>
              <w:rPr>
                <w:bCs/>
              </w:rPr>
            </w:pPr>
            <w:r w:rsidRPr="00343236">
              <w:rPr>
                <w:bCs/>
              </w:rPr>
              <w:t>-</w:t>
            </w:r>
          </w:p>
        </w:tc>
      </w:tr>
    </w:tbl>
    <w:p w14:paraId="5DD0B8BD" w14:textId="77777777" w:rsidR="00FE17C9" w:rsidRPr="00D23F8D" w:rsidRDefault="00FE17C9" w:rsidP="00FE17C9">
      <w:pPr>
        <w:spacing w:line="360" w:lineRule="auto"/>
        <w:jc w:val="both"/>
        <w:rPr>
          <w:sz w:val="18"/>
          <w:szCs w:val="18"/>
          <w:lang w:val="id-ID"/>
        </w:rPr>
      </w:pPr>
    </w:p>
    <w:p w14:paraId="2B4C12BD" w14:textId="77777777" w:rsidR="00FE17C9" w:rsidRDefault="00FE17C9" w:rsidP="00EA4C0B">
      <w:pPr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>
        <w:t>Perangkat lunak</w:t>
      </w:r>
      <w:r w:rsidRPr="00BE3C75">
        <w:rPr>
          <w:lang w:val="id-ID"/>
        </w:rPr>
        <w:t xml:space="preserve"> yang digunakan </w:t>
      </w:r>
      <w:r>
        <w:t>pada matakuliah ini adalah sebagai berikut:</w:t>
      </w:r>
    </w:p>
    <w:p w14:paraId="20779B9A" w14:textId="77777777" w:rsidR="00FE17C9" w:rsidRPr="00A031F5" w:rsidRDefault="00FE17C9" w:rsidP="00FE17C9">
      <w:pPr>
        <w:spacing w:line="360" w:lineRule="auto"/>
        <w:ind w:left="360"/>
        <w:jc w:val="both"/>
        <w:rPr>
          <w:rStyle w:val="longtext"/>
          <w:lang w:val="id-ID"/>
        </w:rPr>
      </w:pPr>
      <w:bookmarkStart w:id="3" w:name="_Hlk119341559"/>
      <w:r w:rsidRPr="00A031F5">
        <w:rPr>
          <w:rStyle w:val="longtext"/>
          <w:i/>
          <w:sz w:val="20"/>
          <w:szCs w:val="20"/>
        </w:rPr>
        <w:t>Th</w:t>
      </w:r>
      <w:r>
        <w:rPr>
          <w:rStyle w:val="longtext"/>
          <w:i/>
          <w:sz w:val="20"/>
          <w:szCs w:val="20"/>
        </w:rPr>
        <w:t>is course uses the following software</w:t>
      </w:r>
      <w:r w:rsidRPr="00A031F5">
        <w:rPr>
          <w:rStyle w:val="longtext"/>
          <w:i/>
          <w:sz w:val="20"/>
          <w:szCs w:val="20"/>
        </w:rP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025"/>
      </w:tblGrid>
      <w:tr w:rsidR="00FE17C9" w14:paraId="4A93534F" w14:textId="77777777" w:rsidTr="008168FB">
        <w:trPr>
          <w:trHeight w:val="504"/>
        </w:trPr>
        <w:tc>
          <w:tcPr>
            <w:tcW w:w="9025" w:type="dxa"/>
            <w:shd w:val="clear" w:color="auto" w:fill="D9D9D9" w:themeFill="background1" w:themeFillShade="D9"/>
          </w:tcPr>
          <w:bookmarkEnd w:id="3"/>
          <w:p w14:paraId="27992C9A" w14:textId="77777777" w:rsidR="00FE17C9" w:rsidRPr="007E1E52" w:rsidRDefault="00FE17C9" w:rsidP="008168F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3A50D8A0" w14:textId="77777777" w:rsidR="00FE17C9" w:rsidRPr="00290165" w:rsidRDefault="00FE17C9" w:rsidP="008168F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FE17C9" w14:paraId="238A4981" w14:textId="77777777" w:rsidTr="00343236">
        <w:trPr>
          <w:trHeight w:val="1016"/>
        </w:trPr>
        <w:tc>
          <w:tcPr>
            <w:tcW w:w="9025" w:type="dxa"/>
            <w:vAlign w:val="center"/>
          </w:tcPr>
          <w:p w14:paraId="3C2C4FCA" w14:textId="51DA7BC8" w:rsidR="00F575DC" w:rsidRPr="00F575DC" w:rsidRDefault="00F575DC" w:rsidP="00F575DC">
            <w:pPr>
              <w:rPr>
                <w:color w:val="000000"/>
              </w:rPr>
            </w:pPr>
            <w:r w:rsidRPr="00F575DC">
              <w:rPr>
                <w:color w:val="000000"/>
              </w:rPr>
              <w:t>Anaconda 4.14.0</w:t>
            </w:r>
          </w:p>
          <w:p w14:paraId="0AFDC078" w14:textId="77777777" w:rsidR="00F575DC" w:rsidRPr="00F575DC" w:rsidRDefault="00F575DC" w:rsidP="00F575DC">
            <w:pPr>
              <w:rPr>
                <w:color w:val="000000"/>
              </w:rPr>
            </w:pPr>
            <w:r w:rsidRPr="00F575DC">
              <w:rPr>
                <w:color w:val="000000"/>
              </w:rPr>
              <w:t>Jupyter Notebook</w:t>
            </w:r>
          </w:p>
          <w:p w14:paraId="43CD6507" w14:textId="77777777" w:rsidR="00F575DC" w:rsidRPr="00F575DC" w:rsidRDefault="00F575DC" w:rsidP="00F575DC">
            <w:pPr>
              <w:rPr>
                <w:color w:val="000000"/>
              </w:rPr>
            </w:pPr>
            <w:r w:rsidRPr="00F575DC">
              <w:rPr>
                <w:color w:val="000000"/>
              </w:rPr>
              <w:t>Python 3.7.6</w:t>
            </w:r>
          </w:p>
          <w:p w14:paraId="72182682" w14:textId="412EE420" w:rsidR="00343236" w:rsidRPr="00F575DC" w:rsidRDefault="00F575DC" w:rsidP="008168FB">
            <w:pPr>
              <w:rPr>
                <w:color w:val="000000"/>
              </w:rPr>
            </w:pPr>
            <w:r w:rsidRPr="00F575DC">
              <w:rPr>
                <w:color w:val="000000"/>
              </w:rPr>
              <w:t>Visual Studio Code</w:t>
            </w:r>
          </w:p>
        </w:tc>
      </w:tr>
    </w:tbl>
    <w:p w14:paraId="0B32B282" w14:textId="77777777" w:rsidR="00FE17C9" w:rsidRPr="00B57FC4" w:rsidRDefault="00FE17C9" w:rsidP="00FE17C9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2F6D422" w14:textId="77777777" w:rsidR="00FE17C9" w:rsidRPr="00D23F8D" w:rsidRDefault="00FE17C9" w:rsidP="00EA4C0B">
      <w:pPr>
        <w:numPr>
          <w:ilvl w:val="0"/>
          <w:numId w:val="17"/>
        </w:numPr>
        <w:spacing w:line="360" w:lineRule="auto"/>
        <w:ind w:left="360"/>
        <w:jc w:val="both"/>
        <w:rPr>
          <w:b/>
          <w:bCs/>
        </w:rPr>
      </w:pPr>
      <w:r>
        <w:t xml:space="preserve">Ekstensi file yang </w:t>
      </w:r>
      <w:r w:rsidRPr="00D23F8D">
        <w:rPr>
          <w:lang w:val="id-ID"/>
        </w:rPr>
        <w:t>harus</w:t>
      </w:r>
      <w:r>
        <w:t xml:space="preserve"> dikumpulkan</w:t>
      </w:r>
      <w:r w:rsidRPr="00D23F8D">
        <w:t xml:space="preserve"> untuk matakuliah ini adalah sebagai berikut:</w:t>
      </w:r>
    </w:p>
    <w:p w14:paraId="4234EAF4" w14:textId="77777777" w:rsidR="00FE17C9" w:rsidRPr="00A031F5" w:rsidRDefault="00FE17C9" w:rsidP="00FE17C9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>
        <w:rPr>
          <w:rStyle w:val="longtext"/>
          <w:i/>
          <w:sz w:val="20"/>
          <w:szCs w:val="20"/>
        </w:rPr>
        <w:t>Your answers must be in the following file extensions</w:t>
      </w:r>
      <w:r w:rsidRPr="00A031F5">
        <w:rPr>
          <w:rStyle w:val="longtext"/>
          <w:i/>
          <w:sz w:val="20"/>
          <w:szCs w:val="20"/>
        </w:rPr>
        <w:t>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FE17C9" w14:paraId="0E62AA7D" w14:textId="77777777" w:rsidTr="008168FB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03265AE0" w14:textId="77777777" w:rsidR="00FE17C9" w:rsidRPr="007E1E52" w:rsidRDefault="00FE17C9" w:rsidP="008168F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7178FABF" w14:textId="77777777" w:rsidR="00FE17C9" w:rsidRPr="007E1E52" w:rsidRDefault="00FE17C9" w:rsidP="008168F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9385425" w14:textId="77777777" w:rsidR="00FE17C9" w:rsidRPr="007E1E52" w:rsidRDefault="00FE17C9" w:rsidP="008168F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1100E96F" w14:textId="77777777" w:rsidR="00FE17C9" w:rsidRPr="007E1E52" w:rsidRDefault="00FE17C9" w:rsidP="008168F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B080091" w14:textId="77777777" w:rsidR="00FE17C9" w:rsidRPr="002B1798" w:rsidRDefault="00FE17C9" w:rsidP="008168F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D0AB230" w14:textId="77777777" w:rsidR="00FE17C9" w:rsidRPr="007E1E52" w:rsidRDefault="00FE17C9" w:rsidP="008168FB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FE17C9" w14:paraId="4FC39966" w14:textId="77777777" w:rsidTr="00343236">
        <w:trPr>
          <w:trHeight w:val="515"/>
        </w:trPr>
        <w:tc>
          <w:tcPr>
            <w:tcW w:w="3005" w:type="dxa"/>
            <w:shd w:val="clear" w:color="auto" w:fill="auto"/>
            <w:vAlign w:val="center"/>
          </w:tcPr>
          <w:p w14:paraId="7A334916" w14:textId="15B7881B" w:rsidR="00FE17C9" w:rsidRPr="00343236" w:rsidRDefault="000E31C2" w:rsidP="008168FB">
            <w:pPr>
              <w:rPr>
                <w:bCs/>
              </w:rPr>
            </w:pPr>
            <w:r w:rsidRPr="000E31C2">
              <w:rPr>
                <w:bCs/>
              </w:rPr>
              <w:t>IPYNB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C87BC5E" w14:textId="77777777" w:rsidR="00FE17C9" w:rsidRPr="00343236" w:rsidRDefault="00FE17C9" w:rsidP="008168FB">
            <w:pPr>
              <w:jc w:val="center"/>
              <w:rPr>
                <w:bCs/>
              </w:rPr>
            </w:pPr>
            <w:r w:rsidRPr="00343236">
              <w:rPr>
                <w:bCs/>
              </w:rPr>
              <w:t>-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E5220DE" w14:textId="77777777" w:rsidR="00FE17C9" w:rsidRPr="00343236" w:rsidRDefault="00FE17C9" w:rsidP="008168FB">
            <w:pPr>
              <w:jc w:val="center"/>
              <w:rPr>
                <w:bCs/>
              </w:rPr>
            </w:pPr>
            <w:r w:rsidRPr="00343236">
              <w:rPr>
                <w:bCs/>
              </w:rPr>
              <w:t>-</w:t>
            </w:r>
          </w:p>
        </w:tc>
      </w:tr>
    </w:tbl>
    <w:p w14:paraId="1DE0B31A" w14:textId="77777777" w:rsidR="00FE17C9" w:rsidRPr="00E8283E" w:rsidRDefault="00FE17C9" w:rsidP="00FE17C9">
      <w:pPr>
        <w:spacing w:after="200" w:line="276" w:lineRule="auto"/>
        <w:rPr>
          <w:sz w:val="18"/>
          <w:szCs w:val="18"/>
          <w:lang w:val="id-ID"/>
        </w:rPr>
      </w:pPr>
      <w:r w:rsidRPr="00E8283E"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6D13FD1" w14:textId="0928B8E7" w:rsidR="00BC6DE8" w:rsidRDefault="004B47B5" w:rsidP="004E6223">
      <w:pPr>
        <w:spacing w:after="240" w:line="360" w:lineRule="auto"/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6B0B6F9B" w14:textId="74B35286" w:rsidR="007004B3" w:rsidRPr="00116173" w:rsidRDefault="007004B3" w:rsidP="007004B3">
      <w:pPr>
        <w:spacing w:line="360" w:lineRule="auto"/>
        <w:jc w:val="both"/>
        <w:rPr>
          <w:lang w:val="en-ID"/>
        </w:rPr>
      </w:pPr>
      <w:r w:rsidRPr="00116173">
        <w:rPr>
          <w:lang w:val="en-ID"/>
        </w:rPr>
        <w:t xml:space="preserve">For given </w:t>
      </w:r>
      <w:r w:rsidRPr="00182D64">
        <w:rPr>
          <w:b/>
          <w:bCs/>
          <w:lang w:val="en-ID"/>
        </w:rPr>
        <w:t>DNA sequences</w:t>
      </w:r>
      <w:r w:rsidRPr="00116173">
        <w:rPr>
          <w:lang w:val="en-ID"/>
        </w:rPr>
        <w:t>:</w:t>
      </w:r>
    </w:p>
    <w:p w14:paraId="30C584BF" w14:textId="77777777" w:rsidR="007004B3" w:rsidRDefault="007004B3" w:rsidP="007004B3">
      <w:pPr>
        <w:spacing w:line="360" w:lineRule="auto"/>
        <w:jc w:val="center"/>
        <w:rPr>
          <w:lang w:val="en-ID"/>
        </w:rPr>
      </w:pPr>
      <w:r w:rsidRPr="00116173">
        <w:rPr>
          <w:noProof/>
          <w:lang w:val="en-ID"/>
        </w:rPr>
        <mc:AlternateContent>
          <mc:Choice Requires="wps">
            <w:drawing>
              <wp:inline distT="0" distB="0" distL="0" distR="0" wp14:anchorId="7B79C9C2" wp14:editId="1E8B5A18">
                <wp:extent cx="5760000" cy="1543050"/>
                <wp:effectExtent l="0" t="0" r="1270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EA4C8" w14:textId="755DF7B6" w:rsidR="007004B3" w:rsidRDefault="007004B3" w:rsidP="007004B3">
                            <w:r w:rsidRPr="00831AE9">
                              <w:rPr>
                                <w:b/>
                                <w:bCs/>
                              </w:rPr>
                              <w:t>Sequence A</w:t>
                            </w:r>
                            <w:r w:rsidR="00395560">
                              <w:t xml:space="preserve"> is obtained from </w:t>
                            </w:r>
                            <w:r w:rsidR="00395560" w:rsidRPr="00C01300">
                              <w:rPr>
                                <w:b/>
                                <w:bCs/>
                              </w:rPr>
                              <w:t>FASTA</w:t>
                            </w:r>
                            <w:r w:rsidR="00395560">
                              <w:t xml:space="preserve"> </w:t>
                            </w:r>
                            <w:r w:rsidR="005A454D">
                              <w:rPr>
                                <w:b/>
                                <w:bCs/>
                              </w:rPr>
                              <w:t>f</w:t>
                            </w:r>
                            <w:r w:rsidR="00395560" w:rsidRPr="00C01300">
                              <w:rPr>
                                <w:b/>
                                <w:bCs/>
                              </w:rPr>
                              <w:t>ile</w:t>
                            </w:r>
                            <w:r w:rsidR="00395560">
                              <w:t xml:space="preserve"> (</w:t>
                            </w:r>
                            <w:r w:rsidR="009839ED" w:rsidRPr="009839ED">
                              <w:rPr>
                                <w:b/>
                                <w:bCs/>
                              </w:rPr>
                              <w:t>KY352407.fasta</w:t>
                            </w:r>
                            <w:r w:rsidR="00395560">
                              <w:t>)</w:t>
                            </w:r>
                            <w:r w:rsidR="005A454D">
                              <w:t>.</w:t>
                            </w:r>
                          </w:p>
                          <w:p w14:paraId="2F4E4C65" w14:textId="2C9BCFA5" w:rsidR="005A454D" w:rsidRDefault="005A454D" w:rsidP="005A454D">
                            <w:r w:rsidRPr="005A454D">
                              <w:rPr>
                                <w:b/>
                                <w:bCs/>
                              </w:rPr>
                              <w:t>Sequence B</w:t>
                            </w:r>
                            <w:r>
                              <w:t xml:space="preserve"> is obtained from </w:t>
                            </w:r>
                            <w:r w:rsidRPr="005A454D">
                              <w:rPr>
                                <w:b/>
                                <w:bCs/>
                              </w:rPr>
                              <w:t>FASTA</w:t>
                            </w:r>
                            <w:r>
                              <w:t xml:space="preserve"> </w:t>
                            </w:r>
                            <w:r w:rsidRPr="005A454D">
                              <w:rPr>
                                <w:b/>
                                <w:bCs/>
                              </w:rPr>
                              <w:t>file</w:t>
                            </w:r>
                            <w:r>
                              <w:t xml:space="preserve"> (</w:t>
                            </w:r>
                            <w:r w:rsidR="009839ED" w:rsidRPr="009839ED">
                              <w:rPr>
                                <w:b/>
                                <w:bCs/>
                              </w:rPr>
                              <w:t>OQ297732.fasta</w:t>
                            </w:r>
                            <w:r>
                              <w:t>).</w:t>
                            </w:r>
                          </w:p>
                          <w:p w14:paraId="27F27599" w14:textId="77777777" w:rsidR="005F7729" w:rsidRPr="00116173" w:rsidRDefault="005F7729" w:rsidP="005A454D"/>
                          <w:p w14:paraId="69D57A68" w14:textId="2D91F19A" w:rsidR="007004B3" w:rsidRDefault="005F7729" w:rsidP="007004B3">
                            <w:r w:rsidRPr="002156DD">
                              <w:rPr>
                                <w:b/>
                                <w:bCs/>
                              </w:rPr>
                              <w:t>Note</w:t>
                            </w:r>
                            <w:r>
                              <w:t>:</w:t>
                            </w:r>
                          </w:p>
                          <w:p w14:paraId="49E9F202" w14:textId="78A82390" w:rsidR="005F7729" w:rsidRDefault="005F7729" w:rsidP="007004B3">
                            <w:r>
                              <w:t xml:space="preserve">The </w:t>
                            </w:r>
                            <w:r w:rsidRPr="005F7729">
                              <w:rPr>
                                <w:b/>
                                <w:bCs/>
                              </w:rPr>
                              <w:t>sequences</w:t>
                            </w:r>
                            <w:r>
                              <w:t xml:space="preserve"> contain </w:t>
                            </w:r>
                            <w:r w:rsidRPr="005F7729">
                              <w:rPr>
                                <w:b/>
                                <w:bCs/>
                              </w:rPr>
                              <w:t>ambiguous</w:t>
                            </w:r>
                            <w:r w:rsidRPr="005F7729">
                              <w:t xml:space="preserve"> </w:t>
                            </w:r>
                            <w:r w:rsidRPr="005F7729">
                              <w:rPr>
                                <w:b/>
                                <w:bCs/>
                              </w:rPr>
                              <w:t>letter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5F7729">
                              <w:t>.</w:t>
                            </w:r>
                            <w:r>
                              <w:t xml:space="preserve"> Use</w:t>
                            </w:r>
                            <w:r w:rsidR="00D4332F">
                              <w:t xml:space="preserve"> </w:t>
                            </w:r>
                            <w:r w:rsidR="00D4332F" w:rsidRPr="00D4332F">
                              <w:rPr>
                                <w:b/>
                                <w:bCs/>
                              </w:rPr>
                              <w:t xml:space="preserve">seq = </w:t>
                            </w:r>
                            <w:proofErr w:type="gramStart"/>
                            <w:r w:rsidR="00D4332F" w:rsidRPr="00D4332F">
                              <w:rPr>
                                <w:b/>
                                <w:bCs/>
                              </w:rPr>
                              <w:t>seq</w:t>
                            </w:r>
                            <w:r w:rsidRPr="005F7729">
                              <w:rPr>
                                <w:b/>
                                <w:bCs/>
                              </w:rPr>
                              <w:t>.replace</w:t>
                            </w:r>
                            <w:proofErr w:type="gramEnd"/>
                            <w:r w:rsidRPr="005F7729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“</w:t>
                            </w:r>
                            <w:r w:rsidRPr="005F7729">
                              <w:rPr>
                                <w:b/>
                                <w:bCs/>
                                <w:vertAlign w:val="subscript"/>
                              </w:rPr>
                              <w:t>&lt;letter&gt;</w:t>
                            </w:r>
                            <w:r>
                              <w:rPr>
                                <w:b/>
                                <w:bCs/>
                              </w:rPr>
                              <w:t>”, “”</w:t>
                            </w:r>
                            <w:r w:rsidRPr="005F7729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function to remove the</w:t>
                            </w:r>
                            <w:r w:rsidR="00F82118">
                              <w:t xml:space="preserve"> unwanted ambiguous</w:t>
                            </w:r>
                            <w:r>
                              <w:t xml:space="preserve"> </w:t>
                            </w:r>
                            <w:r w:rsidRPr="005F7729">
                              <w:rPr>
                                <w:b/>
                                <w:bCs/>
                                <w:vertAlign w:val="subscript"/>
                              </w:rPr>
                              <w:t>&lt;letter&gt;</w:t>
                            </w:r>
                            <w:r>
                              <w:rPr>
                                <w:b/>
                                <w:bCs/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from </w:t>
                            </w:r>
                            <w:r w:rsidRPr="00D4332F">
                              <w:rPr>
                                <w:b/>
                                <w:bCs/>
                              </w:rPr>
                              <w:t>seq</w:t>
                            </w:r>
                            <w:r>
                              <w:t>.</w:t>
                            </w:r>
                          </w:p>
                          <w:p w14:paraId="7F00C08F" w14:textId="77777777" w:rsidR="006742A7" w:rsidRDefault="006742A7" w:rsidP="007004B3"/>
                          <w:p w14:paraId="612CC6AE" w14:textId="5DA0120C" w:rsidR="006742A7" w:rsidRDefault="006742A7" w:rsidP="007004B3">
                            <w:r w:rsidRPr="000B6278">
                              <w:rPr>
                                <w:b/>
                                <w:bCs/>
                              </w:rPr>
                              <w:t>Ambiguous</w:t>
                            </w:r>
                            <w:r>
                              <w:t xml:space="preserve"> </w:t>
                            </w:r>
                            <w:r w:rsidR="00EB2C0E" w:rsidRPr="000B6278">
                              <w:rPr>
                                <w:b/>
                                <w:bCs/>
                              </w:rPr>
                              <w:t>letters</w:t>
                            </w:r>
                            <w:r w:rsidR="00EB2C0E">
                              <w:t>:</w:t>
                            </w:r>
                            <w:r>
                              <w:t xml:space="preserve"> [‘</w:t>
                            </w:r>
                            <w:r w:rsidRPr="00EB1040">
                              <w:rPr>
                                <w:b/>
                                <w:bCs/>
                              </w:rPr>
                              <w:t>N</w:t>
                            </w:r>
                            <w:r>
                              <w:t>’, ‘</w:t>
                            </w:r>
                            <w:r w:rsidRPr="00EB1040">
                              <w:rPr>
                                <w:b/>
                                <w:bCs/>
                              </w:rPr>
                              <w:t>Y</w:t>
                            </w:r>
                            <w:r>
                              <w:t>’, ‘</w:t>
                            </w:r>
                            <w:r w:rsidRPr="00EB1040">
                              <w:rPr>
                                <w:b/>
                                <w:bCs/>
                              </w:rPr>
                              <w:t>R</w:t>
                            </w:r>
                            <w:r>
                              <w:t>’, ‘</w:t>
                            </w:r>
                            <w:r w:rsidRPr="00EB1040">
                              <w:rPr>
                                <w:b/>
                                <w:bCs/>
                              </w:rPr>
                              <w:t>W</w:t>
                            </w:r>
                            <w:r>
                              <w:t>’, ‘</w:t>
                            </w:r>
                            <w:r w:rsidRPr="00EB1040">
                              <w:rPr>
                                <w:b/>
                                <w:bCs/>
                              </w:rPr>
                              <w:t>M</w:t>
                            </w:r>
                            <w:r>
                              <w:t>’, ‘</w:t>
                            </w:r>
                            <w:r w:rsidRPr="00EB1040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t>’</w:t>
                            </w:r>
                            <w:r w:rsidR="00AD4CE8">
                              <w:t>, ‘</w:t>
                            </w:r>
                            <w:r w:rsidR="00AD4CE8" w:rsidRPr="00AD4CE8">
                              <w:rPr>
                                <w:b/>
                                <w:bCs/>
                              </w:rPr>
                              <w:t>K</w:t>
                            </w:r>
                            <w:r w:rsidR="00AD4CE8">
                              <w:t>’</w:t>
                            </w:r>
                            <w:r>
                              <w:t>]</w:t>
                            </w:r>
                          </w:p>
                          <w:p w14:paraId="3D129ABD" w14:textId="77777777" w:rsidR="006742A7" w:rsidRDefault="006742A7" w:rsidP="007004B3"/>
                          <w:p w14:paraId="28BF1F22" w14:textId="77777777" w:rsidR="006742A7" w:rsidRPr="005F7729" w:rsidRDefault="006742A7" w:rsidP="007004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79C9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5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">
                <v:textbox>
                  <w:txbxContent>
                    <w:p w14:paraId="558EA4C8" w14:textId="755DF7B6" w:rsidR="007004B3" w:rsidRDefault="007004B3" w:rsidP="007004B3">
                      <w:r w:rsidRPr="00831AE9">
                        <w:rPr>
                          <w:b/>
                          <w:bCs/>
                        </w:rPr>
                        <w:t>Sequence A</w:t>
                      </w:r>
                      <w:r w:rsidR="00395560">
                        <w:t xml:space="preserve"> is obtained from </w:t>
                      </w:r>
                      <w:r w:rsidR="00395560" w:rsidRPr="00C01300">
                        <w:rPr>
                          <w:b/>
                          <w:bCs/>
                        </w:rPr>
                        <w:t>FASTA</w:t>
                      </w:r>
                      <w:r w:rsidR="00395560">
                        <w:t xml:space="preserve"> </w:t>
                      </w:r>
                      <w:r w:rsidR="005A454D">
                        <w:rPr>
                          <w:b/>
                          <w:bCs/>
                        </w:rPr>
                        <w:t>f</w:t>
                      </w:r>
                      <w:r w:rsidR="00395560" w:rsidRPr="00C01300">
                        <w:rPr>
                          <w:b/>
                          <w:bCs/>
                        </w:rPr>
                        <w:t>ile</w:t>
                      </w:r>
                      <w:r w:rsidR="00395560">
                        <w:t xml:space="preserve"> (</w:t>
                      </w:r>
                      <w:r w:rsidR="009839ED" w:rsidRPr="009839ED">
                        <w:rPr>
                          <w:b/>
                          <w:bCs/>
                        </w:rPr>
                        <w:t>KY352407.fasta</w:t>
                      </w:r>
                      <w:r w:rsidR="00395560">
                        <w:t>)</w:t>
                      </w:r>
                      <w:r w:rsidR="005A454D">
                        <w:t>.</w:t>
                      </w:r>
                    </w:p>
                    <w:p w14:paraId="2F4E4C65" w14:textId="2C9BCFA5" w:rsidR="005A454D" w:rsidRDefault="005A454D" w:rsidP="005A454D">
                      <w:r w:rsidRPr="005A454D">
                        <w:rPr>
                          <w:b/>
                          <w:bCs/>
                        </w:rPr>
                        <w:t>Sequence B</w:t>
                      </w:r>
                      <w:r>
                        <w:t xml:space="preserve"> is obtained from </w:t>
                      </w:r>
                      <w:r w:rsidRPr="005A454D">
                        <w:rPr>
                          <w:b/>
                          <w:bCs/>
                        </w:rPr>
                        <w:t>FASTA</w:t>
                      </w:r>
                      <w:r>
                        <w:t xml:space="preserve"> </w:t>
                      </w:r>
                      <w:r w:rsidRPr="005A454D">
                        <w:rPr>
                          <w:b/>
                          <w:bCs/>
                        </w:rPr>
                        <w:t>file</w:t>
                      </w:r>
                      <w:r>
                        <w:t xml:space="preserve"> (</w:t>
                      </w:r>
                      <w:r w:rsidR="009839ED" w:rsidRPr="009839ED">
                        <w:rPr>
                          <w:b/>
                          <w:bCs/>
                        </w:rPr>
                        <w:t>OQ297732.fasta</w:t>
                      </w:r>
                      <w:r>
                        <w:t>).</w:t>
                      </w:r>
                    </w:p>
                    <w:p w14:paraId="27F27599" w14:textId="77777777" w:rsidR="005F7729" w:rsidRPr="00116173" w:rsidRDefault="005F7729" w:rsidP="005A454D"/>
                    <w:p w14:paraId="69D57A68" w14:textId="2D91F19A" w:rsidR="007004B3" w:rsidRDefault="005F7729" w:rsidP="007004B3">
                      <w:r w:rsidRPr="002156DD">
                        <w:rPr>
                          <w:b/>
                          <w:bCs/>
                        </w:rPr>
                        <w:t>Note</w:t>
                      </w:r>
                      <w:r>
                        <w:t>:</w:t>
                      </w:r>
                    </w:p>
                    <w:p w14:paraId="49E9F202" w14:textId="78A82390" w:rsidR="005F7729" w:rsidRDefault="005F7729" w:rsidP="007004B3">
                      <w:r>
                        <w:t xml:space="preserve">The </w:t>
                      </w:r>
                      <w:r w:rsidRPr="005F7729">
                        <w:rPr>
                          <w:b/>
                          <w:bCs/>
                        </w:rPr>
                        <w:t>sequences</w:t>
                      </w:r>
                      <w:r>
                        <w:t xml:space="preserve"> contain </w:t>
                      </w:r>
                      <w:r w:rsidRPr="005F7729">
                        <w:rPr>
                          <w:b/>
                          <w:bCs/>
                        </w:rPr>
                        <w:t>ambiguous</w:t>
                      </w:r>
                      <w:r w:rsidRPr="005F7729">
                        <w:t xml:space="preserve"> </w:t>
                      </w:r>
                      <w:r w:rsidRPr="005F7729">
                        <w:rPr>
                          <w:b/>
                          <w:bCs/>
                        </w:rPr>
                        <w:t>letter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Pr="005F7729">
                        <w:t>.</w:t>
                      </w:r>
                      <w:r>
                        <w:t xml:space="preserve"> Use</w:t>
                      </w:r>
                      <w:r w:rsidR="00D4332F">
                        <w:t xml:space="preserve"> </w:t>
                      </w:r>
                      <w:r w:rsidR="00D4332F" w:rsidRPr="00D4332F">
                        <w:rPr>
                          <w:b/>
                          <w:bCs/>
                        </w:rPr>
                        <w:t xml:space="preserve">seq = </w:t>
                      </w:r>
                      <w:proofErr w:type="gramStart"/>
                      <w:r w:rsidR="00D4332F" w:rsidRPr="00D4332F">
                        <w:rPr>
                          <w:b/>
                          <w:bCs/>
                        </w:rPr>
                        <w:t>seq</w:t>
                      </w:r>
                      <w:r w:rsidRPr="005F7729">
                        <w:rPr>
                          <w:b/>
                          <w:bCs/>
                        </w:rPr>
                        <w:t>.replace</w:t>
                      </w:r>
                      <w:proofErr w:type="gramEnd"/>
                      <w:r w:rsidRPr="005F7729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“</w:t>
                      </w:r>
                      <w:r w:rsidRPr="005F7729">
                        <w:rPr>
                          <w:b/>
                          <w:bCs/>
                          <w:vertAlign w:val="subscript"/>
                        </w:rPr>
                        <w:t>&lt;letter&gt;</w:t>
                      </w:r>
                      <w:r>
                        <w:rPr>
                          <w:b/>
                          <w:bCs/>
                        </w:rPr>
                        <w:t>”, “”</w:t>
                      </w:r>
                      <w:r w:rsidRPr="005F7729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function to remove the</w:t>
                      </w:r>
                      <w:r w:rsidR="00F82118">
                        <w:t xml:space="preserve"> unwanted ambiguous</w:t>
                      </w:r>
                      <w:r>
                        <w:t xml:space="preserve"> </w:t>
                      </w:r>
                      <w:r w:rsidRPr="005F7729">
                        <w:rPr>
                          <w:b/>
                          <w:bCs/>
                          <w:vertAlign w:val="subscript"/>
                        </w:rPr>
                        <w:t>&lt;letter&gt;</w:t>
                      </w:r>
                      <w:r>
                        <w:rPr>
                          <w:b/>
                          <w:bCs/>
                          <w:vertAlign w:val="subscript"/>
                        </w:rPr>
                        <w:t xml:space="preserve"> </w:t>
                      </w:r>
                      <w:r>
                        <w:t xml:space="preserve">from </w:t>
                      </w:r>
                      <w:r w:rsidRPr="00D4332F">
                        <w:rPr>
                          <w:b/>
                          <w:bCs/>
                        </w:rPr>
                        <w:t>seq</w:t>
                      </w:r>
                      <w:r>
                        <w:t>.</w:t>
                      </w:r>
                    </w:p>
                    <w:p w14:paraId="7F00C08F" w14:textId="77777777" w:rsidR="006742A7" w:rsidRDefault="006742A7" w:rsidP="007004B3"/>
                    <w:p w14:paraId="612CC6AE" w14:textId="5DA0120C" w:rsidR="006742A7" w:rsidRDefault="006742A7" w:rsidP="007004B3">
                      <w:r w:rsidRPr="000B6278">
                        <w:rPr>
                          <w:b/>
                          <w:bCs/>
                        </w:rPr>
                        <w:t>Ambiguous</w:t>
                      </w:r>
                      <w:r>
                        <w:t xml:space="preserve"> </w:t>
                      </w:r>
                      <w:r w:rsidR="00EB2C0E" w:rsidRPr="000B6278">
                        <w:rPr>
                          <w:b/>
                          <w:bCs/>
                        </w:rPr>
                        <w:t>letters</w:t>
                      </w:r>
                      <w:r w:rsidR="00EB2C0E">
                        <w:t>:</w:t>
                      </w:r>
                      <w:r>
                        <w:t xml:space="preserve"> [‘</w:t>
                      </w:r>
                      <w:r w:rsidRPr="00EB1040">
                        <w:rPr>
                          <w:b/>
                          <w:bCs/>
                        </w:rPr>
                        <w:t>N</w:t>
                      </w:r>
                      <w:r>
                        <w:t>’, ‘</w:t>
                      </w:r>
                      <w:r w:rsidRPr="00EB1040">
                        <w:rPr>
                          <w:b/>
                          <w:bCs/>
                        </w:rPr>
                        <w:t>Y</w:t>
                      </w:r>
                      <w:r>
                        <w:t>’, ‘</w:t>
                      </w:r>
                      <w:r w:rsidRPr="00EB1040">
                        <w:rPr>
                          <w:b/>
                          <w:bCs/>
                        </w:rPr>
                        <w:t>R</w:t>
                      </w:r>
                      <w:r>
                        <w:t>’, ‘</w:t>
                      </w:r>
                      <w:r w:rsidRPr="00EB1040">
                        <w:rPr>
                          <w:b/>
                          <w:bCs/>
                        </w:rPr>
                        <w:t>W</w:t>
                      </w:r>
                      <w:r>
                        <w:t>’, ‘</w:t>
                      </w:r>
                      <w:r w:rsidRPr="00EB1040">
                        <w:rPr>
                          <w:b/>
                          <w:bCs/>
                        </w:rPr>
                        <w:t>M</w:t>
                      </w:r>
                      <w:r>
                        <w:t>’, ‘</w:t>
                      </w:r>
                      <w:r w:rsidRPr="00EB1040">
                        <w:rPr>
                          <w:b/>
                          <w:bCs/>
                        </w:rPr>
                        <w:t>S</w:t>
                      </w:r>
                      <w:r>
                        <w:t>’</w:t>
                      </w:r>
                      <w:r w:rsidR="00AD4CE8">
                        <w:t>, ‘</w:t>
                      </w:r>
                      <w:r w:rsidR="00AD4CE8" w:rsidRPr="00AD4CE8">
                        <w:rPr>
                          <w:b/>
                          <w:bCs/>
                        </w:rPr>
                        <w:t>K</w:t>
                      </w:r>
                      <w:r w:rsidR="00AD4CE8">
                        <w:t>’</w:t>
                      </w:r>
                      <w:r>
                        <w:t>]</w:t>
                      </w:r>
                    </w:p>
                    <w:p w14:paraId="3D129ABD" w14:textId="77777777" w:rsidR="006742A7" w:rsidRDefault="006742A7" w:rsidP="007004B3"/>
                    <w:p w14:paraId="28BF1F22" w14:textId="77777777" w:rsidR="006742A7" w:rsidRPr="005F7729" w:rsidRDefault="006742A7" w:rsidP="007004B3"/>
                  </w:txbxContent>
                </v:textbox>
                <w10:anchorlock/>
              </v:shape>
            </w:pict>
          </mc:Fallback>
        </mc:AlternateContent>
      </w:r>
    </w:p>
    <w:p w14:paraId="24825B8B" w14:textId="5E8CE969" w:rsidR="007004B3" w:rsidRPr="00831AE9" w:rsidRDefault="007004B3" w:rsidP="007004B3">
      <w:pPr>
        <w:spacing w:line="360" w:lineRule="auto"/>
        <w:jc w:val="both"/>
        <w:rPr>
          <w:lang w:val="en-ID"/>
        </w:rPr>
      </w:pPr>
      <w:r w:rsidRPr="00831AE9">
        <w:rPr>
          <w:lang w:val="en-ID"/>
        </w:rPr>
        <w:t xml:space="preserve">Please use </w:t>
      </w:r>
      <w:r w:rsidRPr="00831AE9">
        <w:rPr>
          <w:b/>
          <w:bCs/>
          <w:lang w:val="en-ID"/>
        </w:rPr>
        <w:t>Biopython</w:t>
      </w:r>
      <w:r w:rsidRPr="00831AE9">
        <w:rPr>
          <w:lang w:val="en-ID"/>
        </w:rPr>
        <w:t xml:space="preserve"> to</w:t>
      </w:r>
      <w:r w:rsidR="00831AE9" w:rsidRPr="00831AE9">
        <w:rPr>
          <w:lang w:val="en-ID"/>
        </w:rPr>
        <w:t xml:space="preserve"> do following operations</w:t>
      </w:r>
      <w:r w:rsidRPr="00831AE9">
        <w:rPr>
          <w:lang w:val="en-ID"/>
        </w:rPr>
        <w:t>:</w:t>
      </w:r>
    </w:p>
    <w:p w14:paraId="27F1BEC3" w14:textId="23A81F05" w:rsidR="00831AE9" w:rsidRPr="00C01300" w:rsidRDefault="00831AE9" w:rsidP="00C01300">
      <w:pPr>
        <w:pStyle w:val="ListParagraph"/>
        <w:numPr>
          <w:ilvl w:val="0"/>
          <w:numId w:val="20"/>
        </w:numPr>
        <w:spacing w:after="0" w:line="360" w:lineRule="auto"/>
        <w:ind w:left="360" w:hanging="37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01300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M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anipulation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4D74B70" w14:textId="17E4F5C3" w:rsidR="00831AE9" w:rsidRPr="00C01300" w:rsidRDefault="00831AE9" w:rsidP="00C01300">
      <w:pPr>
        <w:pStyle w:val="ListParagraph"/>
        <w:numPr>
          <w:ilvl w:val="1"/>
          <w:numId w:val="2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Find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="00504C3B"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the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total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length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of </w:t>
      </w:r>
      <w:r w:rsidRPr="00B35573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</w:t>
      </w:r>
      <w:r w:rsidR="00B3557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B35573"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="00B35573" w:rsidRPr="00B35573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2A9EFA2" w14:textId="246A8C7E" w:rsidR="00831AE9" w:rsidRPr="00C01300" w:rsidRDefault="00C01300" w:rsidP="00C01300">
      <w:pPr>
        <w:pStyle w:val="ListParagraph"/>
        <w:numPr>
          <w:ilvl w:val="1"/>
          <w:numId w:val="2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Find</w:t>
      </w:r>
      <w:r w:rsidR="00831AE9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="00504C3B"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which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index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first</w:t>
      </w:r>
      <w:r w:rsidR="00831AE9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31AE9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time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831AE9" w:rsidRPr="00C01300">
        <w:rPr>
          <w:rFonts w:ascii="Times New Roman" w:hAnsi="Times New Roman" w:cs="Times New Roman"/>
          <w:sz w:val="24"/>
          <w:szCs w:val="24"/>
          <w:lang w:val="en-ID"/>
        </w:rPr>
        <w:t>the codon (</w:t>
      </w:r>
      <w:r w:rsidR="00831AE9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CGC</w:t>
      </w:r>
      <w:r w:rsidR="00831AE9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) appears in </w:t>
      </w:r>
      <w:r w:rsidR="00831AE9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 A</w:t>
      </w:r>
      <w:r w:rsidR="00B3557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B35573" w:rsidRPr="00B35573">
        <w:rPr>
          <w:rFonts w:ascii="Times New Roman" w:hAnsi="Times New Roman" w:cs="Times New Roman"/>
          <w:sz w:val="24"/>
          <w:szCs w:val="24"/>
          <w:lang w:val="en-ID"/>
        </w:rPr>
        <w:t>and</w:t>
      </w:r>
      <w:r w:rsidR="00B355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35573" w:rsidRPr="00B35573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14333A3" w14:textId="17A4A9CE" w:rsidR="00C01300" w:rsidRPr="00C01300" w:rsidRDefault="005A454D" w:rsidP="00C01300">
      <w:pPr>
        <w:pStyle w:val="ListParagraph"/>
        <w:numPr>
          <w:ilvl w:val="1"/>
          <w:numId w:val="2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Take</w:t>
      </w:r>
      <w:r w:rsidR="00BD35D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="00BD35D0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first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6</w:t>
      </w:r>
      <w:r w:rsidR="00BD35D0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nucleotides</w:t>
      </w:r>
      <w:r w:rsidR="00BD35D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from </w:t>
      </w:r>
      <w:r w:rsidR="00BD35D0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C01300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and the </w:t>
      </w:r>
      <w:r w:rsidR="00C01300" w:rsidRPr="005A454D">
        <w:rPr>
          <w:rFonts w:ascii="Times New Roman" w:hAnsi="Times New Roman" w:cs="Times New Roman"/>
          <w:b/>
          <w:bCs/>
          <w:sz w:val="24"/>
          <w:szCs w:val="24"/>
          <w:lang w:val="en-ID"/>
        </w:rPr>
        <w:t>last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9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01300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nucleotides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from </w:t>
      </w:r>
      <w:r w:rsidR="00C01300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Sequence B </w:t>
      </w:r>
      <w:r w:rsidR="00060D64">
        <w:rPr>
          <w:rFonts w:ascii="Times New Roman" w:hAnsi="Times New Roman" w:cs="Times New Roman"/>
          <w:sz w:val="24"/>
          <w:szCs w:val="24"/>
          <w:lang w:val="en-ID"/>
        </w:rPr>
        <w:t xml:space="preserve">then </w:t>
      </w:r>
      <w:r w:rsidR="00060D64" w:rsidRPr="00C77C97">
        <w:rPr>
          <w:rFonts w:ascii="Times New Roman" w:hAnsi="Times New Roman" w:cs="Times New Roman"/>
          <w:b/>
          <w:bCs/>
          <w:sz w:val="24"/>
          <w:szCs w:val="24"/>
          <w:lang w:val="en-ID"/>
        </w:rPr>
        <w:t>combine</w:t>
      </w:r>
      <w:r w:rsidR="00060D64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="00060D64" w:rsidRPr="00C77C97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sequences</w:t>
      </w:r>
      <w:r w:rsidR="00060D64"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="00060D64" w:rsidRPr="00C77C97">
        <w:rPr>
          <w:rFonts w:ascii="Times New Roman" w:hAnsi="Times New Roman" w:cs="Times New Roman"/>
          <w:b/>
          <w:bCs/>
          <w:sz w:val="24"/>
          <w:szCs w:val="24"/>
          <w:lang w:val="en-ID"/>
        </w:rPr>
        <w:t>reverse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it</w:t>
      </w:r>
      <w:r w:rsidR="00060D64">
        <w:rPr>
          <w:rFonts w:ascii="Times New Roman" w:hAnsi="Times New Roman" w:cs="Times New Roman"/>
          <w:sz w:val="24"/>
          <w:szCs w:val="24"/>
          <w:lang w:val="en-ID"/>
        </w:rPr>
        <w:t xml:space="preserve"> to</w:t>
      </w:r>
      <w:r w:rsidR="00EF47D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a </w:t>
      </w:r>
      <w:r w:rsidR="00C01300" w:rsidRPr="00C77C97">
        <w:rPr>
          <w:rFonts w:ascii="Times New Roman" w:hAnsi="Times New Roman" w:cs="Times New Roman"/>
          <w:sz w:val="24"/>
          <w:szCs w:val="24"/>
          <w:lang w:val="en-ID"/>
        </w:rPr>
        <w:t>new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 xml:space="preserve"> sequence, </w:t>
      </w:r>
      <w:r w:rsidR="00C01300"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Sequence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 w:rsidR="00C01300" w:rsidRPr="00C0130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264E526" w14:textId="56D09FCD" w:rsidR="00C01300" w:rsidRDefault="00C01300" w:rsidP="00C01300">
      <w:pPr>
        <w:pStyle w:val="ListParagraph"/>
        <w:numPr>
          <w:ilvl w:val="0"/>
          <w:numId w:val="20"/>
        </w:numPr>
        <w:spacing w:after="0" w:line="360" w:lineRule="auto"/>
        <w:ind w:left="360" w:hanging="37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Analysis</w:t>
      </w:r>
      <w:r w:rsid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ED0262" w:rsidRPr="00ED0262">
        <w:rPr>
          <w:rFonts w:ascii="Times New Roman" w:hAnsi="Times New Roman" w:cs="Times New Roman"/>
          <w:sz w:val="24"/>
          <w:szCs w:val="24"/>
          <w:lang w:val="en-ID"/>
        </w:rPr>
        <w:t xml:space="preserve">&amp; </w:t>
      </w:r>
      <w:r w:rsid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Plotting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E310D0F" w14:textId="5969F51B" w:rsidR="00C01300" w:rsidRDefault="00C01300" w:rsidP="00C01300">
      <w:pPr>
        <w:pStyle w:val="ListParagraph"/>
        <w:numPr>
          <w:ilvl w:val="0"/>
          <w:numId w:val="2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Determine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="00504C3B"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the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melting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temperature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for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and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C01300">
        <w:rPr>
          <w:rFonts w:ascii="Times New Roman" w:hAnsi="Times New Roman" w:cs="Times New Roman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using </w:t>
      </w:r>
      <w:r w:rsidRPr="005022DD">
        <w:rPr>
          <w:rFonts w:ascii="Times New Roman" w:hAnsi="Times New Roman" w:cs="Times New Roman"/>
          <w:b/>
          <w:bCs/>
          <w:sz w:val="24"/>
          <w:szCs w:val="24"/>
          <w:lang w:val="en-ID"/>
        </w:rPr>
        <w:t>built-in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Wallace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1300">
        <w:rPr>
          <w:rFonts w:ascii="Times New Roman" w:hAnsi="Times New Roman" w:cs="Times New Roman"/>
          <w:b/>
          <w:bCs/>
          <w:sz w:val="24"/>
          <w:szCs w:val="24"/>
          <w:lang w:val="en-ID"/>
        </w:rPr>
        <w:t>Method</w:t>
      </w:r>
      <w:r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2DEB1F27" w14:textId="501836EE" w:rsidR="00C01300" w:rsidRDefault="00C01300" w:rsidP="00C01300">
      <w:pPr>
        <w:pStyle w:val="ListParagraph"/>
        <w:numPr>
          <w:ilvl w:val="0"/>
          <w:numId w:val="2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Determine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="00504C3B"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the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GC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&amp;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AT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D0262"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content</w:t>
      </w:r>
      <w:r w:rsidR="00ED02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D0262"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percentage</w:t>
      </w:r>
      <w:r w:rsidR="00ED0262">
        <w:rPr>
          <w:rFonts w:ascii="Times New Roman" w:hAnsi="Times New Roman" w:cs="Times New Roman"/>
          <w:sz w:val="24"/>
          <w:szCs w:val="24"/>
          <w:lang w:val="en-ID"/>
        </w:rPr>
        <w:t xml:space="preserve"> for </w:t>
      </w:r>
      <w:r w:rsidR="00ED0262"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ED02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D0262"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="00ED026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ED0262"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="00ED0262">
        <w:rPr>
          <w:rFonts w:ascii="Times New Roman" w:hAnsi="Times New Roman" w:cs="Times New Roman"/>
          <w:sz w:val="24"/>
          <w:szCs w:val="24"/>
          <w:lang w:val="en-ID"/>
        </w:rPr>
        <w:t xml:space="preserve">, and </w:t>
      </w:r>
      <w:r w:rsidR="00ED0262"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 w:rsidR="00ED0262" w:rsidRPr="00ED026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3684A4D" w14:textId="4BE867FE" w:rsidR="00ED0262" w:rsidRDefault="00ED0262" w:rsidP="00C01300">
      <w:pPr>
        <w:pStyle w:val="ListParagraph"/>
        <w:numPr>
          <w:ilvl w:val="0"/>
          <w:numId w:val="2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Determine</w:t>
      </w:r>
      <w:r w:rsid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504C3B" w:rsidRPr="00504C3B">
        <w:rPr>
          <w:rFonts w:ascii="Times New Roman" w:hAnsi="Times New Roman" w:cs="Times New Roman"/>
          <w:sz w:val="24"/>
          <w:szCs w:val="24"/>
          <w:lang w:val="en-ID"/>
        </w:rPr>
        <w:t>and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4C3B"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the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molecular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weight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for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and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 w:rsidRPr="00ED026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6DB2704" w14:textId="6B5DD620" w:rsidR="00ED0262" w:rsidRDefault="00ED0262" w:rsidP="00016420">
      <w:pPr>
        <w:pStyle w:val="ListParagraph"/>
        <w:numPr>
          <w:ilvl w:val="0"/>
          <w:numId w:val="2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Determine </w:t>
      </w:r>
      <w:r w:rsidR="00504C3B">
        <w:rPr>
          <w:rFonts w:ascii="Times New Roman" w:hAnsi="Times New Roman" w:cs="Times New Roman"/>
          <w:sz w:val="24"/>
          <w:szCs w:val="24"/>
          <w:lang w:val="en-ID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display </w:t>
      </w:r>
      <w:r w:rsidRPr="00ED0262">
        <w:rPr>
          <w:rFonts w:ascii="Times New Roman" w:hAnsi="Times New Roman" w:cs="Times New Roman"/>
          <w:sz w:val="24"/>
          <w:szCs w:val="24"/>
          <w:lang w:val="en-ID"/>
        </w:rPr>
        <w:t xml:space="preserve">the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nucleotides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base </w:t>
      </w:r>
      <w:r w:rsidRPr="00ED0262">
        <w:rPr>
          <w:rFonts w:ascii="Times New Roman" w:hAnsi="Times New Roman" w:cs="Times New Roman"/>
          <w:sz w:val="24"/>
          <w:szCs w:val="24"/>
          <w:lang w:val="en-ID"/>
        </w:rPr>
        <w:t>(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T</w:t>
      </w:r>
      <w:r w:rsidRPr="00ED0262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frequency</w:t>
      </w:r>
      <w:r w:rsidRPr="00ED0262">
        <w:rPr>
          <w:rFonts w:ascii="Times New Roman" w:hAnsi="Times New Roman" w:cs="Times New Roman"/>
          <w:sz w:val="24"/>
          <w:szCs w:val="24"/>
          <w:lang w:val="en-ID"/>
        </w:rPr>
        <w:t xml:space="preserve"> for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Pr="00ED02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Pr="00ED026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Pr="00ED0262">
        <w:rPr>
          <w:rFonts w:ascii="Times New Roman" w:hAnsi="Times New Roman" w:cs="Times New Roman"/>
          <w:sz w:val="24"/>
          <w:szCs w:val="24"/>
          <w:lang w:val="en-ID"/>
        </w:rPr>
        <w:t>, and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C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with a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chart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using </w:t>
      </w:r>
      <w:r w:rsidRPr="00ED0262">
        <w:rPr>
          <w:rFonts w:ascii="Times New Roman" w:hAnsi="Times New Roman" w:cs="Times New Roman"/>
          <w:b/>
          <w:bCs/>
          <w:sz w:val="24"/>
          <w:szCs w:val="24"/>
          <w:lang w:val="en-ID"/>
        </w:rPr>
        <w:t>matplotlib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library</w:t>
      </w:r>
      <w:r w:rsidRPr="00ED026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0023234" w14:textId="37B857D4" w:rsidR="00ED0262" w:rsidRDefault="00ED0262" w:rsidP="00ED0262">
      <w:pPr>
        <w:pStyle w:val="ListParagraph"/>
        <w:numPr>
          <w:ilvl w:val="0"/>
          <w:numId w:val="20"/>
        </w:numPr>
        <w:spacing w:after="0" w:line="360" w:lineRule="auto"/>
        <w:ind w:left="360" w:hanging="37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DNA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&amp;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mRNA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Protein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Synthesis</w:t>
      </w:r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A9D7A6D" w14:textId="21A97B8A" w:rsidR="00ED0262" w:rsidRDefault="00504C3B" w:rsidP="00ED0262">
      <w:pPr>
        <w:pStyle w:val="ListParagraph"/>
        <w:numPr>
          <w:ilvl w:val="0"/>
          <w:numId w:val="2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Transcribe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DNA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 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and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into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mRNA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Sequences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031494D" w14:textId="40C92A05" w:rsidR="00504C3B" w:rsidRPr="00504C3B" w:rsidRDefault="00504C3B" w:rsidP="00504C3B">
      <w:pPr>
        <w:pStyle w:val="ListParagraph"/>
        <w:numPr>
          <w:ilvl w:val="0"/>
          <w:numId w:val="2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430C2"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Translate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mRNA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 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and </w:t>
      </w: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into </w:t>
      </w:r>
      <w:r w:rsidRPr="000B7279">
        <w:rPr>
          <w:rFonts w:ascii="Times New Roman" w:hAnsi="Times New Roman" w:cs="Times New Roman"/>
          <w:b/>
          <w:bCs/>
          <w:sz w:val="24"/>
          <w:szCs w:val="24"/>
          <w:lang w:val="en-ID"/>
        </w:rPr>
        <w:t>amino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B7279">
        <w:rPr>
          <w:rFonts w:ascii="Times New Roman" w:hAnsi="Times New Roman" w:cs="Times New Roman"/>
          <w:b/>
          <w:bCs/>
          <w:sz w:val="24"/>
          <w:szCs w:val="24"/>
          <w:lang w:val="en-ID"/>
        </w:rPr>
        <w:t>acids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B43F00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sequences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E20FA12" w14:textId="158A2FA4" w:rsidR="00504C3B" w:rsidRDefault="00504C3B" w:rsidP="00504C3B">
      <w:pPr>
        <w:pStyle w:val="ListParagraph"/>
        <w:numPr>
          <w:ilvl w:val="0"/>
          <w:numId w:val="20"/>
        </w:numPr>
        <w:spacing w:after="0" w:line="360" w:lineRule="auto"/>
        <w:ind w:left="360" w:hanging="37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04C3B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 Alignment &amp; Similarities</w:t>
      </w:r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CE6A2CC" w14:textId="048DF7B7" w:rsidR="006143E7" w:rsidRDefault="006C5792" w:rsidP="001729E3">
      <w:pPr>
        <w:pStyle w:val="ListParagraph"/>
        <w:numPr>
          <w:ilvl w:val="0"/>
          <w:numId w:val="2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5E2303">
        <w:rPr>
          <w:rFonts w:ascii="Times New Roman" w:hAnsi="Times New Roman" w:cs="Times New Roman"/>
          <w:b/>
          <w:bCs/>
          <w:sz w:val="24"/>
          <w:szCs w:val="24"/>
          <w:lang w:val="en-ID"/>
        </w:rPr>
        <w:t>Perform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409A1" w:rsidRPr="00A409A1">
        <w:rPr>
          <w:rFonts w:ascii="Times New Roman" w:hAnsi="Times New Roman" w:cs="Times New Roman"/>
          <w:b/>
          <w:bCs/>
          <w:sz w:val="24"/>
          <w:szCs w:val="24"/>
          <w:lang w:val="en-ID"/>
        </w:rPr>
        <w:t>local</w:t>
      </w:r>
      <w:r w:rsidR="00A409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409A1" w:rsidRPr="00A409A1">
        <w:rPr>
          <w:rFonts w:ascii="Times New Roman" w:hAnsi="Times New Roman" w:cs="Times New Roman"/>
          <w:b/>
          <w:bCs/>
          <w:sz w:val="24"/>
          <w:szCs w:val="24"/>
          <w:lang w:val="en-ID"/>
        </w:rPr>
        <w:t>alignment</w:t>
      </w:r>
      <w:r w:rsidR="00A409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pairwise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between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21DED"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="00B74BFD">
        <w:rPr>
          <w:rFonts w:ascii="Times New Roman" w:hAnsi="Times New Roman" w:cs="Times New Roman"/>
          <w:sz w:val="24"/>
          <w:szCs w:val="24"/>
          <w:lang w:val="en-ID"/>
        </w:rPr>
        <w:t xml:space="preserve">Sequence </w:t>
      </w:r>
      <w:r w:rsidR="001729E3">
        <w:rPr>
          <w:rFonts w:ascii="Times New Roman" w:hAnsi="Times New Roman" w:cs="Times New Roman"/>
          <w:b/>
          <w:bCs/>
          <w:sz w:val="24"/>
          <w:szCs w:val="24"/>
          <w:lang w:val="en-ID"/>
        </w:rPr>
        <w:t>“</w:t>
      </w:r>
      <w:r w:rsidR="003C4A16" w:rsidRPr="003C4A16">
        <w:rPr>
          <w:rFonts w:ascii="Times New Roman" w:hAnsi="Times New Roman" w:cs="Times New Roman"/>
          <w:b/>
          <w:bCs/>
          <w:sz w:val="24"/>
          <w:szCs w:val="24"/>
          <w:lang w:val="en-ID"/>
        </w:rPr>
        <w:t>TGTACATTATAATGCTCTATTTTCTCGC</w:t>
      </w:r>
      <w:r w:rsidR="001729E3">
        <w:rPr>
          <w:rFonts w:ascii="Times New Roman" w:hAnsi="Times New Roman" w:cs="Times New Roman"/>
          <w:b/>
          <w:bCs/>
          <w:sz w:val="24"/>
          <w:szCs w:val="24"/>
          <w:lang w:val="en-ID"/>
        </w:rPr>
        <w:t>”</w:t>
      </w:r>
      <w:r w:rsidR="00921D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alignment</w:t>
      </w:r>
      <w:r w:rsidR="001729E3">
        <w:rPr>
          <w:rFonts w:ascii="Times New Roman" w:hAnsi="Times New Roman" w:cs="Times New Roman"/>
          <w:b/>
          <w:bCs/>
          <w:sz w:val="24"/>
          <w:szCs w:val="24"/>
          <w:lang w:val="en-ID"/>
        </w:rPr>
        <w:t>s</w:t>
      </w:r>
      <w:r w:rsidR="001729E3" w:rsidRPr="001729E3">
        <w:rPr>
          <w:rFonts w:ascii="Times New Roman" w:hAnsi="Times New Roman" w:cs="Times New Roman"/>
          <w:sz w:val="24"/>
          <w:szCs w:val="24"/>
          <w:lang w:val="en-ID"/>
        </w:rPr>
        <w:t>’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score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9E82F61" w14:textId="48A01ADB" w:rsidR="001729E3" w:rsidRPr="004A202C" w:rsidRDefault="001729E3" w:rsidP="004A202C">
      <w:pPr>
        <w:pStyle w:val="ListParagraph"/>
        <w:numPr>
          <w:ilvl w:val="0"/>
          <w:numId w:val="2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5E2303">
        <w:rPr>
          <w:rFonts w:ascii="Times New Roman" w:hAnsi="Times New Roman" w:cs="Times New Roman"/>
          <w:b/>
          <w:bCs/>
          <w:sz w:val="24"/>
          <w:szCs w:val="24"/>
          <w:lang w:val="en-ID"/>
        </w:rPr>
        <w:t>Perform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local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alignment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409A1" w:rsidRPr="00A409A1">
        <w:rPr>
          <w:rFonts w:ascii="Times New Roman" w:hAnsi="Times New Roman" w:cs="Times New Roman"/>
          <w:b/>
          <w:bCs/>
          <w:sz w:val="24"/>
          <w:szCs w:val="24"/>
          <w:lang w:val="en-ID"/>
        </w:rPr>
        <w:t>pairwise</w:t>
      </w:r>
      <w:r w:rsidR="00A409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between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="00B74BFD">
        <w:rPr>
          <w:rFonts w:ascii="Times New Roman" w:hAnsi="Times New Roman" w:cs="Times New Roman"/>
          <w:sz w:val="24"/>
          <w:szCs w:val="24"/>
          <w:lang w:val="en-ID"/>
        </w:rPr>
        <w:t xml:space="preserve">Sequence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“</w:t>
      </w:r>
      <w:r w:rsidR="00345E32" w:rsidRPr="00345E32">
        <w:rPr>
          <w:rFonts w:ascii="Times New Roman" w:hAnsi="Times New Roman" w:cs="Times New Roman"/>
          <w:b/>
          <w:bCs/>
          <w:sz w:val="24"/>
          <w:szCs w:val="24"/>
          <w:lang w:val="en-ID"/>
        </w:rPr>
        <w:t>CAGAGTAATGTGTACAGATATTGGGCTC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”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alignment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s</w:t>
      </w:r>
      <w:r w:rsidRPr="001729E3">
        <w:rPr>
          <w:rFonts w:ascii="Times New Roman" w:hAnsi="Times New Roman" w:cs="Times New Roman"/>
          <w:sz w:val="24"/>
          <w:szCs w:val="24"/>
          <w:lang w:val="en-ID"/>
        </w:rPr>
        <w:t>’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score</w:t>
      </w:r>
      <w:r w:rsidRPr="006C579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613D92D" w14:textId="683E73DA" w:rsidR="006C5792" w:rsidRPr="00504C3B" w:rsidRDefault="004A202C" w:rsidP="001729E3">
      <w:pPr>
        <w:pStyle w:val="ListParagraph"/>
        <w:numPr>
          <w:ilvl w:val="0"/>
          <w:numId w:val="2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4A202C">
        <w:rPr>
          <w:rFonts w:ascii="Times New Roman" w:hAnsi="Times New Roman" w:cs="Times New Roman"/>
          <w:b/>
          <w:bCs/>
          <w:sz w:val="24"/>
          <w:szCs w:val="24"/>
          <w:lang w:val="en-ID"/>
        </w:rPr>
        <w:t>Find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C5792">
        <w:rPr>
          <w:rFonts w:ascii="Times New Roman" w:hAnsi="Times New Roman" w:cs="Times New Roman"/>
          <w:sz w:val="24"/>
          <w:szCs w:val="24"/>
          <w:lang w:val="en-ID"/>
        </w:rPr>
        <w:t xml:space="preserve">and </w:t>
      </w:r>
      <w:r w:rsidR="006C5792"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display</w:t>
      </w:r>
      <w:r w:rsidR="006C5792"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="00190F4E"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Levenshtein</w:t>
      </w:r>
      <w:r w:rsidR="00190F4E"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90F4E"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distance</w:t>
      </w:r>
      <w:r w:rsidR="00190F4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C5792"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between </w:t>
      </w:r>
      <w:r w:rsidR="006C5792"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6C5792"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C5792"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="006C5792" w:rsidRPr="006C5792"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="006C5792" w:rsidRPr="006C5792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="006C5792" w:rsidRPr="006C579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6C5792" w:rsidRPr="00504C3B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79D1E" w14:textId="77777777" w:rsidR="00CF3A2F" w:rsidRDefault="00CF3A2F" w:rsidP="00273E4A">
      <w:r>
        <w:separator/>
      </w:r>
    </w:p>
  </w:endnote>
  <w:endnote w:type="continuationSeparator" w:id="0">
    <w:p w14:paraId="057A1FEE" w14:textId="77777777" w:rsidR="00CF3A2F" w:rsidRDefault="00CF3A2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5F45A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Lez7FtkAAAAFAQAADwAAAAAAAAAAAAAAAAAKBAAAZHJzL2Rvd25yZXYueG1s&#10;UEsFBgAAAAAEAAQA8wAAABAFAAAAAA==&#10;"/>
          </w:pict>
        </mc:Fallback>
      </mc:AlternateContent>
    </w:r>
  </w:p>
  <w:p w14:paraId="6F092622" w14:textId="6DD00D7B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76487">
          <w:rPr>
            <w:noProof/>
            <w:sz w:val="22"/>
            <w:szCs w:val="22"/>
            <w:lang w:val="id-ID"/>
          </w:rPr>
          <w:t>7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76487">
          <w:rPr>
            <w:noProof/>
            <w:sz w:val="22"/>
            <w:szCs w:val="22"/>
            <w:lang w:val="id-ID"/>
          </w:rPr>
          <w:t>7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063F5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DKMIfd2wAAAAcBAAAPAAAAAAAAAAAAAAAAAAoEAABkcnMvZG93bnJldi54&#10;bWxQSwUGAAAAAAQABADzAAAAEgUAAAAA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EBE8" w14:textId="77777777" w:rsidR="00CF3A2F" w:rsidRDefault="00CF3A2F" w:rsidP="00273E4A">
      <w:r>
        <w:separator/>
      </w:r>
    </w:p>
  </w:footnote>
  <w:footnote w:type="continuationSeparator" w:id="0">
    <w:p w14:paraId="14937AE5" w14:textId="77777777" w:rsidR="00CF3A2F" w:rsidRDefault="00CF3A2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01516D4F" w:rsidR="005D0782" w:rsidRDefault="000436F1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0436F1">
            <w:rPr>
              <w:b/>
              <w:sz w:val="20"/>
              <w:lang w:val="id-ID"/>
            </w:rPr>
            <w:t>130223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649A9"/>
    <w:multiLevelType w:val="hybridMultilevel"/>
    <w:tmpl w:val="FDBEF530"/>
    <w:lvl w:ilvl="0" w:tplc="D9287E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133BA4"/>
    <w:multiLevelType w:val="hybridMultilevel"/>
    <w:tmpl w:val="99D045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B219FA"/>
    <w:multiLevelType w:val="hybridMultilevel"/>
    <w:tmpl w:val="99D0452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F27A7C"/>
    <w:multiLevelType w:val="hybridMultilevel"/>
    <w:tmpl w:val="C9D0EAAC"/>
    <w:lvl w:ilvl="0" w:tplc="86C6C2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F065A"/>
    <w:multiLevelType w:val="hybridMultilevel"/>
    <w:tmpl w:val="CA220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75510"/>
    <w:multiLevelType w:val="hybridMultilevel"/>
    <w:tmpl w:val="006A4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E934DA"/>
    <w:multiLevelType w:val="hybridMultilevel"/>
    <w:tmpl w:val="4272643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04665"/>
    <w:multiLevelType w:val="hybridMultilevel"/>
    <w:tmpl w:val="4D8A1F42"/>
    <w:lvl w:ilvl="0" w:tplc="C05CFA18">
      <w:start w:val="1"/>
      <w:numFmt w:val="decimal"/>
      <w:lvlText w:val="%1."/>
      <w:lvlJc w:val="left"/>
      <w:pPr>
        <w:ind w:left="1080" w:hanging="720"/>
      </w:pPr>
      <w:rPr>
        <w:b/>
        <w:bCs w:val="0"/>
      </w:rPr>
    </w:lvl>
    <w:lvl w:ilvl="1" w:tplc="67E65A7A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>
      <w:start w:val="1"/>
      <w:numFmt w:val="decimal"/>
      <w:lvlText w:val="%4."/>
      <w:lvlJc w:val="left"/>
      <w:pPr>
        <w:ind w:left="2880" w:hanging="360"/>
      </w:pPr>
    </w:lvl>
    <w:lvl w:ilvl="4" w:tplc="3C090019">
      <w:start w:val="1"/>
      <w:numFmt w:val="lowerLetter"/>
      <w:lvlText w:val="%5."/>
      <w:lvlJc w:val="left"/>
      <w:pPr>
        <w:ind w:left="3600" w:hanging="360"/>
      </w:pPr>
    </w:lvl>
    <w:lvl w:ilvl="5" w:tplc="3C09001B">
      <w:start w:val="1"/>
      <w:numFmt w:val="lowerRoman"/>
      <w:lvlText w:val="%6."/>
      <w:lvlJc w:val="right"/>
      <w:pPr>
        <w:ind w:left="4320" w:hanging="180"/>
      </w:pPr>
    </w:lvl>
    <w:lvl w:ilvl="6" w:tplc="3C09000F">
      <w:start w:val="1"/>
      <w:numFmt w:val="decimal"/>
      <w:lvlText w:val="%7."/>
      <w:lvlJc w:val="left"/>
      <w:pPr>
        <w:ind w:left="5040" w:hanging="360"/>
      </w:pPr>
    </w:lvl>
    <w:lvl w:ilvl="7" w:tplc="3C090019">
      <w:start w:val="1"/>
      <w:numFmt w:val="lowerLetter"/>
      <w:lvlText w:val="%8."/>
      <w:lvlJc w:val="left"/>
      <w:pPr>
        <w:ind w:left="5760" w:hanging="360"/>
      </w:pPr>
    </w:lvl>
    <w:lvl w:ilvl="8" w:tplc="3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17799"/>
    <w:multiLevelType w:val="hybridMultilevel"/>
    <w:tmpl w:val="391C57B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>
      <w:start w:val="1"/>
      <w:numFmt w:val="decimal"/>
      <w:lvlText w:val="%4."/>
      <w:lvlJc w:val="left"/>
      <w:pPr>
        <w:ind w:left="2880" w:hanging="360"/>
      </w:pPr>
    </w:lvl>
    <w:lvl w:ilvl="4" w:tplc="3C090019">
      <w:start w:val="1"/>
      <w:numFmt w:val="lowerLetter"/>
      <w:lvlText w:val="%5."/>
      <w:lvlJc w:val="left"/>
      <w:pPr>
        <w:ind w:left="3600" w:hanging="360"/>
      </w:pPr>
    </w:lvl>
    <w:lvl w:ilvl="5" w:tplc="3C09001B">
      <w:start w:val="1"/>
      <w:numFmt w:val="lowerRoman"/>
      <w:lvlText w:val="%6."/>
      <w:lvlJc w:val="right"/>
      <w:pPr>
        <w:ind w:left="4320" w:hanging="180"/>
      </w:pPr>
    </w:lvl>
    <w:lvl w:ilvl="6" w:tplc="3C09000F">
      <w:start w:val="1"/>
      <w:numFmt w:val="decimal"/>
      <w:lvlText w:val="%7."/>
      <w:lvlJc w:val="left"/>
      <w:pPr>
        <w:ind w:left="5040" w:hanging="360"/>
      </w:pPr>
    </w:lvl>
    <w:lvl w:ilvl="7" w:tplc="3C090019">
      <w:start w:val="1"/>
      <w:numFmt w:val="lowerLetter"/>
      <w:lvlText w:val="%8."/>
      <w:lvlJc w:val="left"/>
      <w:pPr>
        <w:ind w:left="5760" w:hanging="360"/>
      </w:pPr>
    </w:lvl>
    <w:lvl w:ilvl="8" w:tplc="3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D45F5"/>
    <w:multiLevelType w:val="hybridMultilevel"/>
    <w:tmpl w:val="1280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E4D28"/>
    <w:multiLevelType w:val="hybridMultilevel"/>
    <w:tmpl w:val="E4784BD4"/>
    <w:lvl w:ilvl="0" w:tplc="91ECA0EE">
      <w:start w:val="1"/>
      <w:numFmt w:val="decimal"/>
      <w:lvlText w:val="%1."/>
      <w:lvlJc w:val="left"/>
      <w:pPr>
        <w:ind w:left="-65" w:hanging="360"/>
      </w:pPr>
      <w:rPr>
        <w:b/>
        <w:bCs w:val="0"/>
      </w:rPr>
    </w:lvl>
    <w:lvl w:ilvl="1" w:tplc="3C090019">
      <w:start w:val="1"/>
      <w:numFmt w:val="lowerLetter"/>
      <w:lvlText w:val="%2."/>
      <w:lvlJc w:val="left"/>
      <w:pPr>
        <w:ind w:left="655" w:hanging="360"/>
      </w:pPr>
    </w:lvl>
    <w:lvl w:ilvl="2" w:tplc="3C09001B">
      <w:start w:val="1"/>
      <w:numFmt w:val="lowerRoman"/>
      <w:lvlText w:val="%3."/>
      <w:lvlJc w:val="right"/>
      <w:pPr>
        <w:ind w:left="1375" w:hanging="180"/>
      </w:pPr>
    </w:lvl>
    <w:lvl w:ilvl="3" w:tplc="3C09000F">
      <w:start w:val="1"/>
      <w:numFmt w:val="decimal"/>
      <w:lvlText w:val="%4."/>
      <w:lvlJc w:val="left"/>
      <w:pPr>
        <w:ind w:left="2095" w:hanging="360"/>
      </w:pPr>
    </w:lvl>
    <w:lvl w:ilvl="4" w:tplc="3C090019">
      <w:start w:val="1"/>
      <w:numFmt w:val="lowerLetter"/>
      <w:lvlText w:val="%5."/>
      <w:lvlJc w:val="left"/>
      <w:pPr>
        <w:ind w:left="2815" w:hanging="360"/>
      </w:pPr>
    </w:lvl>
    <w:lvl w:ilvl="5" w:tplc="3C09001B">
      <w:start w:val="1"/>
      <w:numFmt w:val="lowerRoman"/>
      <w:lvlText w:val="%6."/>
      <w:lvlJc w:val="right"/>
      <w:pPr>
        <w:ind w:left="3535" w:hanging="180"/>
      </w:pPr>
    </w:lvl>
    <w:lvl w:ilvl="6" w:tplc="3C09000F">
      <w:start w:val="1"/>
      <w:numFmt w:val="decimal"/>
      <w:lvlText w:val="%7."/>
      <w:lvlJc w:val="left"/>
      <w:pPr>
        <w:ind w:left="4255" w:hanging="360"/>
      </w:pPr>
    </w:lvl>
    <w:lvl w:ilvl="7" w:tplc="3C090019">
      <w:start w:val="1"/>
      <w:numFmt w:val="lowerLetter"/>
      <w:lvlText w:val="%8."/>
      <w:lvlJc w:val="left"/>
      <w:pPr>
        <w:ind w:left="4975" w:hanging="360"/>
      </w:pPr>
    </w:lvl>
    <w:lvl w:ilvl="8" w:tplc="3C09001B">
      <w:start w:val="1"/>
      <w:numFmt w:val="lowerRoman"/>
      <w:lvlText w:val="%9."/>
      <w:lvlJc w:val="right"/>
      <w:pPr>
        <w:ind w:left="5695" w:hanging="180"/>
      </w:pPr>
    </w:lvl>
  </w:abstractNum>
  <w:abstractNum w:abstractNumId="16" w15:restartNumberingAfterBreak="0">
    <w:nsid w:val="4A572D12"/>
    <w:multiLevelType w:val="hybridMultilevel"/>
    <w:tmpl w:val="B5C014CC"/>
    <w:lvl w:ilvl="0" w:tplc="780A7B54">
      <w:start w:val="1"/>
      <w:numFmt w:val="decimal"/>
      <w:lvlText w:val="%1."/>
      <w:lvlJc w:val="left"/>
      <w:pPr>
        <w:ind w:left="-65" w:hanging="360"/>
      </w:pPr>
    </w:lvl>
    <w:lvl w:ilvl="1" w:tplc="3C090019">
      <w:start w:val="1"/>
      <w:numFmt w:val="lowerLetter"/>
      <w:lvlText w:val="%2."/>
      <w:lvlJc w:val="left"/>
      <w:pPr>
        <w:ind w:left="655" w:hanging="360"/>
      </w:pPr>
    </w:lvl>
    <w:lvl w:ilvl="2" w:tplc="3C09001B">
      <w:start w:val="1"/>
      <w:numFmt w:val="lowerRoman"/>
      <w:lvlText w:val="%3."/>
      <w:lvlJc w:val="right"/>
      <w:pPr>
        <w:ind w:left="1375" w:hanging="180"/>
      </w:pPr>
    </w:lvl>
    <w:lvl w:ilvl="3" w:tplc="3C09000F">
      <w:start w:val="1"/>
      <w:numFmt w:val="decimal"/>
      <w:lvlText w:val="%4."/>
      <w:lvlJc w:val="left"/>
      <w:pPr>
        <w:ind w:left="2095" w:hanging="360"/>
      </w:pPr>
    </w:lvl>
    <w:lvl w:ilvl="4" w:tplc="3C090019">
      <w:start w:val="1"/>
      <w:numFmt w:val="lowerLetter"/>
      <w:lvlText w:val="%5."/>
      <w:lvlJc w:val="left"/>
      <w:pPr>
        <w:ind w:left="2815" w:hanging="360"/>
      </w:pPr>
    </w:lvl>
    <w:lvl w:ilvl="5" w:tplc="3C09001B">
      <w:start w:val="1"/>
      <w:numFmt w:val="lowerRoman"/>
      <w:lvlText w:val="%6."/>
      <w:lvlJc w:val="right"/>
      <w:pPr>
        <w:ind w:left="3535" w:hanging="180"/>
      </w:pPr>
    </w:lvl>
    <w:lvl w:ilvl="6" w:tplc="3C09000F">
      <w:start w:val="1"/>
      <w:numFmt w:val="decimal"/>
      <w:lvlText w:val="%7."/>
      <w:lvlJc w:val="left"/>
      <w:pPr>
        <w:ind w:left="4255" w:hanging="360"/>
      </w:pPr>
    </w:lvl>
    <w:lvl w:ilvl="7" w:tplc="3C090019">
      <w:start w:val="1"/>
      <w:numFmt w:val="lowerLetter"/>
      <w:lvlText w:val="%8."/>
      <w:lvlJc w:val="left"/>
      <w:pPr>
        <w:ind w:left="4975" w:hanging="360"/>
      </w:pPr>
    </w:lvl>
    <w:lvl w:ilvl="8" w:tplc="3C09001B">
      <w:start w:val="1"/>
      <w:numFmt w:val="lowerRoman"/>
      <w:lvlText w:val="%9."/>
      <w:lvlJc w:val="right"/>
      <w:pPr>
        <w:ind w:left="5695" w:hanging="180"/>
      </w:pPr>
    </w:lvl>
  </w:abstractNum>
  <w:abstractNum w:abstractNumId="17" w15:restartNumberingAfterBreak="0">
    <w:nsid w:val="5415709F"/>
    <w:multiLevelType w:val="hybridMultilevel"/>
    <w:tmpl w:val="39A6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27AD2"/>
    <w:multiLevelType w:val="hybridMultilevel"/>
    <w:tmpl w:val="99D0452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6456327">
    <w:abstractNumId w:val="1"/>
  </w:num>
  <w:num w:numId="2" w16cid:durableId="1148546976">
    <w:abstractNumId w:val="9"/>
  </w:num>
  <w:num w:numId="3" w16cid:durableId="293828637">
    <w:abstractNumId w:val="20"/>
  </w:num>
  <w:num w:numId="4" w16cid:durableId="1981034531">
    <w:abstractNumId w:val="10"/>
  </w:num>
  <w:num w:numId="5" w16cid:durableId="1759137256">
    <w:abstractNumId w:val="21"/>
  </w:num>
  <w:num w:numId="6" w16cid:durableId="1624844595">
    <w:abstractNumId w:val="19"/>
  </w:num>
  <w:num w:numId="7" w16cid:durableId="929386085">
    <w:abstractNumId w:val="22"/>
  </w:num>
  <w:num w:numId="8" w16cid:durableId="860515997">
    <w:abstractNumId w:val="0"/>
  </w:num>
  <w:num w:numId="9" w16cid:durableId="984890227">
    <w:abstractNumId w:val="5"/>
  </w:num>
  <w:num w:numId="10" w16cid:durableId="162334404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0428053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84862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8395040">
    <w:abstractNumId w:val="8"/>
  </w:num>
  <w:num w:numId="14" w16cid:durableId="120405469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8943258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50412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20556142">
    <w:abstractNumId w:val="2"/>
  </w:num>
  <w:num w:numId="18" w16cid:durableId="1709181102">
    <w:abstractNumId w:val="7"/>
  </w:num>
  <w:num w:numId="19" w16cid:durableId="1210606719">
    <w:abstractNumId w:val="11"/>
  </w:num>
  <w:num w:numId="20" w16cid:durableId="1627851588">
    <w:abstractNumId w:val="6"/>
  </w:num>
  <w:num w:numId="21" w16cid:durableId="112288695">
    <w:abstractNumId w:val="14"/>
  </w:num>
  <w:num w:numId="22" w16cid:durableId="1153715528">
    <w:abstractNumId w:val="17"/>
  </w:num>
  <w:num w:numId="23" w16cid:durableId="422576458">
    <w:abstractNumId w:val="3"/>
  </w:num>
  <w:num w:numId="24" w16cid:durableId="1380667158">
    <w:abstractNumId w:val="4"/>
  </w:num>
  <w:num w:numId="25" w16cid:durableId="5748269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15E9"/>
    <w:rsid w:val="000117D4"/>
    <w:rsid w:val="00020F10"/>
    <w:rsid w:val="000404FA"/>
    <w:rsid w:val="00040AD1"/>
    <w:rsid w:val="000436F1"/>
    <w:rsid w:val="00051154"/>
    <w:rsid w:val="00060D64"/>
    <w:rsid w:val="000710FC"/>
    <w:rsid w:val="00072DE7"/>
    <w:rsid w:val="000732DF"/>
    <w:rsid w:val="00081F96"/>
    <w:rsid w:val="00087F74"/>
    <w:rsid w:val="000976DF"/>
    <w:rsid w:val="000A0C90"/>
    <w:rsid w:val="000A23D8"/>
    <w:rsid w:val="000A3F41"/>
    <w:rsid w:val="000B57BB"/>
    <w:rsid w:val="000B6278"/>
    <w:rsid w:val="000B69D0"/>
    <w:rsid w:val="000C3015"/>
    <w:rsid w:val="000D79D8"/>
    <w:rsid w:val="000E31C2"/>
    <w:rsid w:val="000F01B6"/>
    <w:rsid w:val="000F057A"/>
    <w:rsid w:val="000F15B9"/>
    <w:rsid w:val="000F1EBF"/>
    <w:rsid w:val="000F3EB6"/>
    <w:rsid w:val="000F4B91"/>
    <w:rsid w:val="000F7CFC"/>
    <w:rsid w:val="000F7FC6"/>
    <w:rsid w:val="001128D4"/>
    <w:rsid w:val="00117954"/>
    <w:rsid w:val="00122BC2"/>
    <w:rsid w:val="00126822"/>
    <w:rsid w:val="00131DAA"/>
    <w:rsid w:val="00141A83"/>
    <w:rsid w:val="00145C2E"/>
    <w:rsid w:val="00147CD9"/>
    <w:rsid w:val="00150E94"/>
    <w:rsid w:val="00151847"/>
    <w:rsid w:val="0015698F"/>
    <w:rsid w:val="00165A1C"/>
    <w:rsid w:val="001668EE"/>
    <w:rsid w:val="001716F3"/>
    <w:rsid w:val="001729E3"/>
    <w:rsid w:val="00174BCF"/>
    <w:rsid w:val="00183F26"/>
    <w:rsid w:val="00190F4E"/>
    <w:rsid w:val="001955A6"/>
    <w:rsid w:val="001A1329"/>
    <w:rsid w:val="001A300E"/>
    <w:rsid w:val="001B3A2E"/>
    <w:rsid w:val="001C2E35"/>
    <w:rsid w:val="001D440C"/>
    <w:rsid w:val="001D4810"/>
    <w:rsid w:val="001E4042"/>
    <w:rsid w:val="001E637E"/>
    <w:rsid w:val="001E7ABE"/>
    <w:rsid w:val="001F5205"/>
    <w:rsid w:val="001F64B6"/>
    <w:rsid w:val="002156DD"/>
    <w:rsid w:val="00224780"/>
    <w:rsid w:val="00234997"/>
    <w:rsid w:val="00235C36"/>
    <w:rsid w:val="002376FA"/>
    <w:rsid w:val="00243FCF"/>
    <w:rsid w:val="002529F7"/>
    <w:rsid w:val="00253BD1"/>
    <w:rsid w:val="00257CFF"/>
    <w:rsid w:val="00273E4A"/>
    <w:rsid w:val="00281799"/>
    <w:rsid w:val="002841B3"/>
    <w:rsid w:val="00294B58"/>
    <w:rsid w:val="002956DC"/>
    <w:rsid w:val="00296DA6"/>
    <w:rsid w:val="002A07C0"/>
    <w:rsid w:val="002A138B"/>
    <w:rsid w:val="002A66E0"/>
    <w:rsid w:val="002B00F2"/>
    <w:rsid w:val="002B7CDD"/>
    <w:rsid w:val="002B7EF5"/>
    <w:rsid w:val="002C30C4"/>
    <w:rsid w:val="002C3AC5"/>
    <w:rsid w:val="002C57C0"/>
    <w:rsid w:val="002C7FC0"/>
    <w:rsid w:val="002D1472"/>
    <w:rsid w:val="002D7F31"/>
    <w:rsid w:val="002E3324"/>
    <w:rsid w:val="003002A2"/>
    <w:rsid w:val="00305136"/>
    <w:rsid w:val="003054E4"/>
    <w:rsid w:val="00305F2D"/>
    <w:rsid w:val="00320C87"/>
    <w:rsid w:val="00321362"/>
    <w:rsid w:val="00323347"/>
    <w:rsid w:val="00343236"/>
    <w:rsid w:val="003432E6"/>
    <w:rsid w:val="003439D3"/>
    <w:rsid w:val="003456F5"/>
    <w:rsid w:val="00345E32"/>
    <w:rsid w:val="0036420F"/>
    <w:rsid w:val="0036669F"/>
    <w:rsid w:val="00366844"/>
    <w:rsid w:val="00366DC7"/>
    <w:rsid w:val="0037553B"/>
    <w:rsid w:val="0038376D"/>
    <w:rsid w:val="00384C7B"/>
    <w:rsid w:val="00387D06"/>
    <w:rsid w:val="00393313"/>
    <w:rsid w:val="00394A54"/>
    <w:rsid w:val="00395560"/>
    <w:rsid w:val="003A1788"/>
    <w:rsid w:val="003B1D05"/>
    <w:rsid w:val="003B27CC"/>
    <w:rsid w:val="003B5F77"/>
    <w:rsid w:val="003C07AD"/>
    <w:rsid w:val="003C0A29"/>
    <w:rsid w:val="003C0DF6"/>
    <w:rsid w:val="003C1CE6"/>
    <w:rsid w:val="003C4A16"/>
    <w:rsid w:val="003D7084"/>
    <w:rsid w:val="003E2D7D"/>
    <w:rsid w:val="003F71D2"/>
    <w:rsid w:val="004074A1"/>
    <w:rsid w:val="0041690A"/>
    <w:rsid w:val="00420AFF"/>
    <w:rsid w:val="00422134"/>
    <w:rsid w:val="004255E9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87B65"/>
    <w:rsid w:val="00494E4C"/>
    <w:rsid w:val="004A202C"/>
    <w:rsid w:val="004A6F1F"/>
    <w:rsid w:val="004B0774"/>
    <w:rsid w:val="004B4416"/>
    <w:rsid w:val="004B47B5"/>
    <w:rsid w:val="004B6AFE"/>
    <w:rsid w:val="004C0F0C"/>
    <w:rsid w:val="004D176C"/>
    <w:rsid w:val="004E28FA"/>
    <w:rsid w:val="004E6223"/>
    <w:rsid w:val="004E7352"/>
    <w:rsid w:val="005022DD"/>
    <w:rsid w:val="00504C3B"/>
    <w:rsid w:val="005171B3"/>
    <w:rsid w:val="00520E03"/>
    <w:rsid w:val="005314B7"/>
    <w:rsid w:val="00535DA7"/>
    <w:rsid w:val="00543712"/>
    <w:rsid w:val="005447D7"/>
    <w:rsid w:val="0055410B"/>
    <w:rsid w:val="00556E41"/>
    <w:rsid w:val="00571B72"/>
    <w:rsid w:val="00573A39"/>
    <w:rsid w:val="00580E3E"/>
    <w:rsid w:val="00582417"/>
    <w:rsid w:val="00582E4C"/>
    <w:rsid w:val="005A072D"/>
    <w:rsid w:val="005A0C81"/>
    <w:rsid w:val="005A32DD"/>
    <w:rsid w:val="005A335F"/>
    <w:rsid w:val="005A454D"/>
    <w:rsid w:val="005B07D4"/>
    <w:rsid w:val="005B10E7"/>
    <w:rsid w:val="005B3392"/>
    <w:rsid w:val="005B66A9"/>
    <w:rsid w:val="005C0251"/>
    <w:rsid w:val="005C156C"/>
    <w:rsid w:val="005C19B6"/>
    <w:rsid w:val="005D0782"/>
    <w:rsid w:val="005D1F5C"/>
    <w:rsid w:val="005D2333"/>
    <w:rsid w:val="005E2303"/>
    <w:rsid w:val="005F47E6"/>
    <w:rsid w:val="005F7729"/>
    <w:rsid w:val="005F794B"/>
    <w:rsid w:val="0060201C"/>
    <w:rsid w:val="0060486C"/>
    <w:rsid w:val="006143E7"/>
    <w:rsid w:val="00635EE5"/>
    <w:rsid w:val="00637392"/>
    <w:rsid w:val="0064314E"/>
    <w:rsid w:val="00643F75"/>
    <w:rsid w:val="00664137"/>
    <w:rsid w:val="00665FC3"/>
    <w:rsid w:val="006742A7"/>
    <w:rsid w:val="0067443D"/>
    <w:rsid w:val="0067789E"/>
    <w:rsid w:val="00687373"/>
    <w:rsid w:val="0069025B"/>
    <w:rsid w:val="006B28D5"/>
    <w:rsid w:val="006B4137"/>
    <w:rsid w:val="006C5792"/>
    <w:rsid w:val="006D36BC"/>
    <w:rsid w:val="006E0E84"/>
    <w:rsid w:val="006F4D80"/>
    <w:rsid w:val="007004B3"/>
    <w:rsid w:val="00701ECA"/>
    <w:rsid w:val="00720962"/>
    <w:rsid w:val="0072245D"/>
    <w:rsid w:val="00737595"/>
    <w:rsid w:val="00746022"/>
    <w:rsid w:val="007469AC"/>
    <w:rsid w:val="00746A9A"/>
    <w:rsid w:val="007529DE"/>
    <w:rsid w:val="0076370D"/>
    <w:rsid w:val="00765F7A"/>
    <w:rsid w:val="0077277B"/>
    <w:rsid w:val="00775BC2"/>
    <w:rsid w:val="00783FFA"/>
    <w:rsid w:val="00787247"/>
    <w:rsid w:val="007915E6"/>
    <w:rsid w:val="007955AD"/>
    <w:rsid w:val="007A0FC7"/>
    <w:rsid w:val="007A7C78"/>
    <w:rsid w:val="007B5A6A"/>
    <w:rsid w:val="007C1C37"/>
    <w:rsid w:val="007E0EE7"/>
    <w:rsid w:val="007E2851"/>
    <w:rsid w:val="007E3E9D"/>
    <w:rsid w:val="0080035F"/>
    <w:rsid w:val="00810737"/>
    <w:rsid w:val="00811C48"/>
    <w:rsid w:val="00815DB3"/>
    <w:rsid w:val="008251A9"/>
    <w:rsid w:val="00831AE9"/>
    <w:rsid w:val="0083459F"/>
    <w:rsid w:val="0083780E"/>
    <w:rsid w:val="008629F0"/>
    <w:rsid w:val="008674E6"/>
    <w:rsid w:val="008728C7"/>
    <w:rsid w:val="00875C55"/>
    <w:rsid w:val="00876001"/>
    <w:rsid w:val="00876A58"/>
    <w:rsid w:val="00885741"/>
    <w:rsid w:val="008939EF"/>
    <w:rsid w:val="00894072"/>
    <w:rsid w:val="00895B8D"/>
    <w:rsid w:val="008A688E"/>
    <w:rsid w:val="008B08C6"/>
    <w:rsid w:val="008B212E"/>
    <w:rsid w:val="008B7541"/>
    <w:rsid w:val="008C1A4A"/>
    <w:rsid w:val="008C7E24"/>
    <w:rsid w:val="008D0D96"/>
    <w:rsid w:val="008D1B94"/>
    <w:rsid w:val="008D411F"/>
    <w:rsid w:val="008D7ADE"/>
    <w:rsid w:val="008E58F1"/>
    <w:rsid w:val="008F740C"/>
    <w:rsid w:val="0090039B"/>
    <w:rsid w:val="009010C1"/>
    <w:rsid w:val="00901A30"/>
    <w:rsid w:val="0090372F"/>
    <w:rsid w:val="00911DBE"/>
    <w:rsid w:val="00921DED"/>
    <w:rsid w:val="00932B6E"/>
    <w:rsid w:val="0093677F"/>
    <w:rsid w:val="00937B93"/>
    <w:rsid w:val="00944ADA"/>
    <w:rsid w:val="009568C5"/>
    <w:rsid w:val="00961A2D"/>
    <w:rsid w:val="00965B74"/>
    <w:rsid w:val="0097243E"/>
    <w:rsid w:val="00973849"/>
    <w:rsid w:val="00977341"/>
    <w:rsid w:val="0098318E"/>
    <w:rsid w:val="009832E4"/>
    <w:rsid w:val="009839ED"/>
    <w:rsid w:val="009A2464"/>
    <w:rsid w:val="009A3737"/>
    <w:rsid w:val="009A615A"/>
    <w:rsid w:val="009A65E0"/>
    <w:rsid w:val="009A6D6D"/>
    <w:rsid w:val="009C7801"/>
    <w:rsid w:val="009D6BFC"/>
    <w:rsid w:val="009E29D9"/>
    <w:rsid w:val="009F5DD5"/>
    <w:rsid w:val="00A137FB"/>
    <w:rsid w:val="00A1473C"/>
    <w:rsid w:val="00A27704"/>
    <w:rsid w:val="00A32343"/>
    <w:rsid w:val="00A33EE7"/>
    <w:rsid w:val="00A409A1"/>
    <w:rsid w:val="00A46082"/>
    <w:rsid w:val="00A464FE"/>
    <w:rsid w:val="00A50AF3"/>
    <w:rsid w:val="00A52AB7"/>
    <w:rsid w:val="00A53D38"/>
    <w:rsid w:val="00A552D5"/>
    <w:rsid w:val="00A821BC"/>
    <w:rsid w:val="00A83BFB"/>
    <w:rsid w:val="00A931F8"/>
    <w:rsid w:val="00A933D3"/>
    <w:rsid w:val="00A977D4"/>
    <w:rsid w:val="00AA1407"/>
    <w:rsid w:val="00AB0E0A"/>
    <w:rsid w:val="00AB42BB"/>
    <w:rsid w:val="00AB54D5"/>
    <w:rsid w:val="00AC0C63"/>
    <w:rsid w:val="00AC5D98"/>
    <w:rsid w:val="00AD0B16"/>
    <w:rsid w:val="00AD2114"/>
    <w:rsid w:val="00AD4CE8"/>
    <w:rsid w:val="00AD7B46"/>
    <w:rsid w:val="00AE1AE9"/>
    <w:rsid w:val="00AE39D8"/>
    <w:rsid w:val="00AE548F"/>
    <w:rsid w:val="00AE661D"/>
    <w:rsid w:val="00AF264E"/>
    <w:rsid w:val="00AF338E"/>
    <w:rsid w:val="00B0392F"/>
    <w:rsid w:val="00B04C4C"/>
    <w:rsid w:val="00B17AD5"/>
    <w:rsid w:val="00B212C7"/>
    <w:rsid w:val="00B25A20"/>
    <w:rsid w:val="00B35573"/>
    <w:rsid w:val="00B440FB"/>
    <w:rsid w:val="00B4674F"/>
    <w:rsid w:val="00B46B5A"/>
    <w:rsid w:val="00B517FB"/>
    <w:rsid w:val="00B67595"/>
    <w:rsid w:val="00B712D7"/>
    <w:rsid w:val="00B7140C"/>
    <w:rsid w:val="00B74BFD"/>
    <w:rsid w:val="00B773C1"/>
    <w:rsid w:val="00B81979"/>
    <w:rsid w:val="00B82F68"/>
    <w:rsid w:val="00B948DA"/>
    <w:rsid w:val="00B9609E"/>
    <w:rsid w:val="00BC6DE8"/>
    <w:rsid w:val="00BD35D0"/>
    <w:rsid w:val="00BE0705"/>
    <w:rsid w:val="00BE5484"/>
    <w:rsid w:val="00BF2997"/>
    <w:rsid w:val="00BF726A"/>
    <w:rsid w:val="00BF7C45"/>
    <w:rsid w:val="00C01300"/>
    <w:rsid w:val="00C143A8"/>
    <w:rsid w:val="00C14DE0"/>
    <w:rsid w:val="00C15E59"/>
    <w:rsid w:val="00C25F66"/>
    <w:rsid w:val="00C44051"/>
    <w:rsid w:val="00C462B7"/>
    <w:rsid w:val="00C525FC"/>
    <w:rsid w:val="00C54939"/>
    <w:rsid w:val="00C56C03"/>
    <w:rsid w:val="00C57A8A"/>
    <w:rsid w:val="00C57FE8"/>
    <w:rsid w:val="00C6549A"/>
    <w:rsid w:val="00C77B83"/>
    <w:rsid w:val="00C77C97"/>
    <w:rsid w:val="00C8483C"/>
    <w:rsid w:val="00C915BF"/>
    <w:rsid w:val="00CB3B33"/>
    <w:rsid w:val="00CB63C7"/>
    <w:rsid w:val="00CB736B"/>
    <w:rsid w:val="00CD64BC"/>
    <w:rsid w:val="00CE467D"/>
    <w:rsid w:val="00CF11B0"/>
    <w:rsid w:val="00CF3A2F"/>
    <w:rsid w:val="00D06067"/>
    <w:rsid w:val="00D156F0"/>
    <w:rsid w:val="00D16D72"/>
    <w:rsid w:val="00D22C95"/>
    <w:rsid w:val="00D30822"/>
    <w:rsid w:val="00D3359C"/>
    <w:rsid w:val="00D337CD"/>
    <w:rsid w:val="00D347DF"/>
    <w:rsid w:val="00D3685C"/>
    <w:rsid w:val="00D36EAE"/>
    <w:rsid w:val="00D37E0D"/>
    <w:rsid w:val="00D4332F"/>
    <w:rsid w:val="00D47C75"/>
    <w:rsid w:val="00D50E07"/>
    <w:rsid w:val="00D52060"/>
    <w:rsid w:val="00D53AEA"/>
    <w:rsid w:val="00D60A6D"/>
    <w:rsid w:val="00D67DFC"/>
    <w:rsid w:val="00D952D0"/>
    <w:rsid w:val="00D95848"/>
    <w:rsid w:val="00DA0343"/>
    <w:rsid w:val="00DA4A85"/>
    <w:rsid w:val="00DA7400"/>
    <w:rsid w:val="00DB0A75"/>
    <w:rsid w:val="00DC4B9D"/>
    <w:rsid w:val="00DC700A"/>
    <w:rsid w:val="00DE2FA6"/>
    <w:rsid w:val="00DF2179"/>
    <w:rsid w:val="00DF224B"/>
    <w:rsid w:val="00DF34F1"/>
    <w:rsid w:val="00DF718C"/>
    <w:rsid w:val="00E0375C"/>
    <w:rsid w:val="00E03DA9"/>
    <w:rsid w:val="00E04211"/>
    <w:rsid w:val="00E047D9"/>
    <w:rsid w:val="00E16FF5"/>
    <w:rsid w:val="00E269B7"/>
    <w:rsid w:val="00E335DA"/>
    <w:rsid w:val="00E36B77"/>
    <w:rsid w:val="00E36EA8"/>
    <w:rsid w:val="00E45643"/>
    <w:rsid w:val="00E47E2E"/>
    <w:rsid w:val="00E502A7"/>
    <w:rsid w:val="00E642BF"/>
    <w:rsid w:val="00E660C4"/>
    <w:rsid w:val="00E76487"/>
    <w:rsid w:val="00E83F0C"/>
    <w:rsid w:val="00E94581"/>
    <w:rsid w:val="00E974BC"/>
    <w:rsid w:val="00EA094A"/>
    <w:rsid w:val="00EA4C0B"/>
    <w:rsid w:val="00EB1040"/>
    <w:rsid w:val="00EB2C0E"/>
    <w:rsid w:val="00EB4861"/>
    <w:rsid w:val="00EB5190"/>
    <w:rsid w:val="00EB7CD4"/>
    <w:rsid w:val="00EC6F01"/>
    <w:rsid w:val="00ED0262"/>
    <w:rsid w:val="00ED1DFB"/>
    <w:rsid w:val="00ED5890"/>
    <w:rsid w:val="00EE1741"/>
    <w:rsid w:val="00EF0EB4"/>
    <w:rsid w:val="00EF17AC"/>
    <w:rsid w:val="00EF1E21"/>
    <w:rsid w:val="00EF47D1"/>
    <w:rsid w:val="00F22A92"/>
    <w:rsid w:val="00F2595B"/>
    <w:rsid w:val="00F36E33"/>
    <w:rsid w:val="00F53807"/>
    <w:rsid w:val="00F55D23"/>
    <w:rsid w:val="00F575DC"/>
    <w:rsid w:val="00F70487"/>
    <w:rsid w:val="00F712CE"/>
    <w:rsid w:val="00F80742"/>
    <w:rsid w:val="00F82118"/>
    <w:rsid w:val="00F955DA"/>
    <w:rsid w:val="00FA41A2"/>
    <w:rsid w:val="00FB4622"/>
    <w:rsid w:val="00FC245F"/>
    <w:rsid w:val="00FC2EA3"/>
    <w:rsid w:val="00FD4A0A"/>
    <w:rsid w:val="00FE17C9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7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6487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id-ID" w:eastAsia="en-US"/>
    </w:rPr>
  </w:style>
  <w:style w:type="paragraph" w:styleId="ListParagraph">
    <w:name w:val="List Paragraph"/>
    <w:basedOn w:val="Normal"/>
    <w:uiPriority w:val="34"/>
    <w:qFormat/>
    <w:rsid w:val="00E7648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character" w:customStyle="1" w:styleId="mn">
    <w:name w:val="mn"/>
    <w:basedOn w:val="DefaultParagraphFont"/>
    <w:rsid w:val="00E76487"/>
  </w:style>
  <w:style w:type="character" w:customStyle="1" w:styleId="mi">
    <w:name w:val="mi"/>
    <w:basedOn w:val="DefaultParagraphFont"/>
    <w:rsid w:val="00E76487"/>
  </w:style>
  <w:style w:type="character" w:customStyle="1" w:styleId="mo">
    <w:name w:val="mo"/>
    <w:basedOn w:val="DefaultParagraphFont"/>
    <w:rsid w:val="00E76487"/>
  </w:style>
  <w:style w:type="character" w:styleId="Hyperlink">
    <w:name w:val="Hyperlink"/>
    <w:basedOn w:val="DefaultParagraphFont"/>
    <w:uiPriority w:val="99"/>
    <w:semiHidden/>
    <w:unhideWhenUsed/>
    <w:rsid w:val="003E2D7D"/>
    <w:rPr>
      <w:color w:val="0563C1" w:themeColor="hyperlink"/>
      <w:u w:val="single"/>
    </w:rPr>
  </w:style>
  <w:style w:type="table" w:styleId="ListTable3">
    <w:name w:val="List Table 3"/>
    <w:basedOn w:val="TableNormal"/>
    <w:uiPriority w:val="48"/>
    <w:rsid w:val="003E2D7D"/>
    <w:pPr>
      <w:spacing w:after="0" w:line="240" w:lineRule="auto"/>
    </w:pPr>
    <w:rPr>
      <w:lang w:val="en-HK"/>
    </w:r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B57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F09EB-9AC4-41D0-9C0B-4BAE8041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730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ERWIN</cp:lastModifiedBy>
  <cp:revision>122</cp:revision>
  <dcterms:created xsi:type="dcterms:W3CDTF">2022-09-02T05:12:00Z</dcterms:created>
  <dcterms:modified xsi:type="dcterms:W3CDTF">2023-06-05T11:18:00Z</dcterms:modified>
</cp:coreProperties>
</file>